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2A64" w14:textId="77777777" w:rsidR="002F0672" w:rsidRPr="00AC0E8B" w:rsidRDefault="002F0672" w:rsidP="002F0672">
      <w:pPr>
        <w:pStyle w:val="Photo"/>
        <w:rPr>
          <w:color w:val="auto"/>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29523E3C" w14:textId="77777777" w:rsidR="002F0672" w:rsidRPr="00AC0E8B" w:rsidRDefault="002F0672" w:rsidP="002F0672">
      <w:pPr>
        <w:pStyle w:val="Title"/>
        <w:rPr>
          <w:color w:val="auto"/>
        </w:rPr>
      </w:pPr>
      <w:r w:rsidRPr="00AC0E8B">
        <w:rPr>
          <w:color w:val="auto"/>
        </w:rPr>
        <w:t>GIS Application</w:t>
      </w:r>
    </w:p>
    <w:p w14:paraId="532A39AB" w14:textId="7BB2ABF0" w:rsidR="002F0672" w:rsidRPr="00AC0E8B" w:rsidRDefault="002F0672" w:rsidP="002F0672">
      <w:pPr>
        <w:pStyle w:val="Subtitle"/>
        <w:rPr>
          <w:color w:val="auto"/>
        </w:rPr>
      </w:pPr>
      <w:r w:rsidRPr="00AC0E8B">
        <w:rPr>
          <w:color w:val="auto"/>
        </w:rPr>
        <w:t xml:space="preserve">NCGSA Internship – week </w:t>
      </w:r>
      <w:r w:rsidR="00E74BB7">
        <w:rPr>
          <w:color w:val="auto"/>
        </w:rPr>
        <w:t>4</w:t>
      </w:r>
    </w:p>
    <w:p w14:paraId="15F345F7" w14:textId="1B1B17EC" w:rsidR="002F0672" w:rsidRPr="00AC0E8B" w:rsidRDefault="00574D94" w:rsidP="002F0672">
      <w:pPr>
        <w:pStyle w:val="ContactInfo"/>
        <w:rPr>
          <w:color w:val="auto"/>
        </w:rPr>
      </w:pPr>
      <w:r>
        <w:rPr>
          <w:color w:val="auto"/>
        </w:rPr>
        <w:t>8</w:t>
      </w:r>
      <w:r w:rsidR="002F0672" w:rsidRPr="00AC0E8B">
        <w:rPr>
          <w:color w:val="auto"/>
        </w:rPr>
        <w:t xml:space="preserve">/8/22 | IST NAV App development | Mam Aneeqa </w:t>
      </w:r>
    </w:p>
    <w:p w14:paraId="30CFDD56" w14:textId="77777777" w:rsidR="002F0672" w:rsidRPr="00AC0E8B" w:rsidRDefault="002F0672" w:rsidP="002F0672">
      <w:pPr>
        <w:pStyle w:val="ContactInfo"/>
        <w:rPr>
          <w:color w:val="auto"/>
        </w:rPr>
      </w:pPr>
      <w:r w:rsidRPr="00AC0E8B">
        <w:rPr>
          <w:color w:val="auto"/>
        </w:rPr>
        <w:t>Kiran Sardar           | 200901064</w:t>
      </w:r>
    </w:p>
    <w:p w14:paraId="316B0675" w14:textId="77777777" w:rsidR="002F0672" w:rsidRPr="00AC0E8B" w:rsidRDefault="002F0672" w:rsidP="002F0672">
      <w:pPr>
        <w:pStyle w:val="ContactInfo"/>
        <w:rPr>
          <w:color w:val="auto"/>
        </w:rPr>
      </w:pPr>
      <w:r w:rsidRPr="00AC0E8B">
        <w:rPr>
          <w:color w:val="auto"/>
        </w:rPr>
        <w:t>Syeda Farwa Rizvi  | 200901098</w:t>
      </w:r>
      <w:r w:rsidRPr="00AC0E8B">
        <w:rPr>
          <w:color w:val="auto"/>
        </w:rPr>
        <w:br w:type="page"/>
      </w:r>
    </w:p>
    <w:p w14:paraId="71E384A7" w14:textId="77777777" w:rsidR="002F0672" w:rsidRPr="00AC0E8B" w:rsidRDefault="002F0672" w:rsidP="002F0672">
      <w:pPr>
        <w:pStyle w:val="Heading1"/>
        <w:rPr>
          <w:color w:val="auto"/>
        </w:rPr>
      </w:pPr>
      <w:r w:rsidRPr="00AC0E8B">
        <w:rPr>
          <w:color w:val="auto"/>
        </w:rPr>
        <w:lastRenderedPageBreak/>
        <w:t>Literature Review</w:t>
      </w:r>
    </w:p>
    <w:p w14:paraId="4064E5D1" w14:textId="6BB3CA7F" w:rsidR="002F0672" w:rsidRDefault="002F0672" w:rsidP="002F0672">
      <w:pPr>
        <w:rPr>
          <w:color w:val="auto"/>
        </w:rPr>
      </w:pPr>
      <w:r w:rsidRPr="00AC0E8B">
        <w:rPr>
          <w:color w:val="auto"/>
        </w:rPr>
        <w:t>In the</w:t>
      </w:r>
      <w:r w:rsidR="00574D94">
        <w:rPr>
          <w:color w:val="auto"/>
        </w:rPr>
        <w:t xml:space="preserve"> 4</w:t>
      </w:r>
      <w:r w:rsidR="00574D94" w:rsidRPr="00574D94">
        <w:rPr>
          <w:color w:val="auto"/>
          <w:vertAlign w:val="superscript"/>
        </w:rPr>
        <w:t>th</w:t>
      </w:r>
      <w:r w:rsidR="00574D94">
        <w:rPr>
          <w:color w:val="auto"/>
        </w:rPr>
        <w:t xml:space="preserve"> </w:t>
      </w:r>
      <w:r w:rsidRPr="00AC0E8B">
        <w:rPr>
          <w:color w:val="auto"/>
        </w:rPr>
        <w:t xml:space="preserve">week, </w:t>
      </w:r>
      <w:r w:rsidR="00574D94">
        <w:rPr>
          <w:color w:val="auto"/>
        </w:rPr>
        <w:t>we Set up our Git Hub repository for developing and updating code simultaneously.</w:t>
      </w:r>
    </w:p>
    <w:p w14:paraId="6B6C683D" w14:textId="5E64CBD2" w:rsidR="00574D94" w:rsidRDefault="00574D94" w:rsidP="002F0672">
      <w:pPr>
        <w:rPr>
          <w:color w:val="auto"/>
        </w:rPr>
      </w:pPr>
      <w:r>
        <w:rPr>
          <w:color w:val="auto"/>
        </w:rPr>
        <w:t>Leaflet was self-taught to learn how to implement the map onto IST Nav</w:t>
      </w:r>
      <w:r w:rsidR="0036153B">
        <w:rPr>
          <w:color w:val="auto"/>
        </w:rPr>
        <w:t>. The libraries required, how to edit and add the map on an individual module.</w:t>
      </w:r>
    </w:p>
    <w:p w14:paraId="79D1532C" w14:textId="4B2F5951" w:rsidR="002F0672" w:rsidRDefault="008F3B10" w:rsidP="008453B1">
      <w:pPr>
        <w:pStyle w:val="Heading2"/>
      </w:pPr>
      <w:r>
        <w:t>Git hub setup</w:t>
      </w:r>
    </w:p>
    <w:p w14:paraId="72824BAB" w14:textId="7DBB04BB" w:rsidR="00074839" w:rsidRPr="00074839" w:rsidRDefault="00074839" w:rsidP="00074839">
      <w:pPr>
        <w:pStyle w:val="Heading3"/>
      </w:pPr>
      <w:r w:rsidRPr="00074839">
        <w:t>After Creating a new Repository, Add respective members as collaborators so they have access to code as well.</w:t>
      </w:r>
    </w:p>
    <w:p w14:paraId="18E42332" w14:textId="0AB1859A" w:rsidR="002C74C0" w:rsidRDefault="00074839" w:rsidP="00074839">
      <w:pPr>
        <w:jc w:val="center"/>
      </w:pPr>
      <w:r w:rsidRPr="00074839">
        <w:rPr>
          <w:noProof/>
        </w:rPr>
        <w:drawing>
          <wp:inline distT="0" distB="0" distL="0" distR="0" wp14:anchorId="37E20DB5" wp14:editId="1A23A794">
            <wp:extent cx="5612984" cy="2853267"/>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8475" cy="2856058"/>
                    </a:xfrm>
                    <a:prstGeom prst="rect">
                      <a:avLst/>
                    </a:prstGeom>
                  </pic:spPr>
                </pic:pic>
              </a:graphicData>
            </a:graphic>
          </wp:inline>
        </w:drawing>
      </w:r>
    </w:p>
    <w:p w14:paraId="1F574417" w14:textId="3631A0DA" w:rsidR="00074839" w:rsidRDefault="00074839" w:rsidP="00074839">
      <w:pPr>
        <w:pStyle w:val="Heading3"/>
      </w:pPr>
      <w:r>
        <w:t>An initially empty repository:</w:t>
      </w:r>
    </w:p>
    <w:p w14:paraId="575F2E99" w14:textId="1B4D1FA9" w:rsidR="00074839" w:rsidRDefault="00074839" w:rsidP="00074839">
      <w:r w:rsidRPr="00074839">
        <w:rPr>
          <w:noProof/>
        </w:rPr>
        <w:drawing>
          <wp:inline distT="0" distB="0" distL="0" distR="0" wp14:anchorId="538FA1F0" wp14:editId="527039D0">
            <wp:extent cx="5486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66950"/>
                    </a:xfrm>
                    <a:prstGeom prst="rect">
                      <a:avLst/>
                    </a:prstGeom>
                  </pic:spPr>
                </pic:pic>
              </a:graphicData>
            </a:graphic>
          </wp:inline>
        </w:drawing>
      </w:r>
    </w:p>
    <w:p w14:paraId="77E2E89E" w14:textId="56B9930E" w:rsidR="00074839" w:rsidRDefault="00074839" w:rsidP="00AC42AF">
      <w:pPr>
        <w:pStyle w:val="Heading3"/>
      </w:pPr>
      <w:r>
        <w:lastRenderedPageBreak/>
        <w:t>The Code so far uploaded</w:t>
      </w:r>
      <w:r w:rsidR="00AC42AF">
        <w:t xml:space="preserve"> was unable to be set up as the files were too large therefore worked on: </w:t>
      </w:r>
      <w:hyperlink r:id="rId9" w:history="1">
        <w:r w:rsidR="00AC42AF" w:rsidRPr="007B0FF7">
          <w:rPr>
            <w:rStyle w:val="Hyperlink"/>
          </w:rPr>
          <w:t>https://git-lfs.github.com/</w:t>
        </w:r>
      </w:hyperlink>
      <w:r w:rsidR="00AC42AF">
        <w:t xml:space="preserve"> LFS Git hub and git desktop</w:t>
      </w:r>
    </w:p>
    <w:p w14:paraId="284B56DB" w14:textId="7A776752" w:rsidR="00AC42AF" w:rsidRDefault="00AC42AF" w:rsidP="00AC42AF">
      <w:r w:rsidRPr="00AC42AF">
        <w:rPr>
          <w:noProof/>
        </w:rPr>
        <w:drawing>
          <wp:inline distT="0" distB="0" distL="0" distR="0" wp14:anchorId="7265E2CA" wp14:editId="10B492FB">
            <wp:extent cx="5486400" cy="3618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618230"/>
                    </a:xfrm>
                    <a:prstGeom prst="rect">
                      <a:avLst/>
                    </a:prstGeom>
                  </pic:spPr>
                </pic:pic>
              </a:graphicData>
            </a:graphic>
          </wp:inline>
        </w:drawing>
      </w:r>
    </w:p>
    <w:p w14:paraId="51C3A136" w14:textId="76A84251" w:rsidR="00AC42AF" w:rsidRDefault="005F5557" w:rsidP="005F5557">
      <w:pPr>
        <w:pStyle w:val="Heading3"/>
      </w:pPr>
      <w:r>
        <w:t>Git Bash Procedure initialized</w:t>
      </w:r>
    </w:p>
    <w:p w14:paraId="5AADBCB8" w14:textId="0D4F895D" w:rsidR="00F012B1" w:rsidRDefault="005F5557" w:rsidP="00F012B1">
      <w:r w:rsidRPr="005F5557">
        <w:rPr>
          <w:noProof/>
        </w:rPr>
        <w:drawing>
          <wp:inline distT="0" distB="0" distL="0" distR="0" wp14:anchorId="5D5ACD94" wp14:editId="0C4EF475">
            <wp:extent cx="548640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952750"/>
                    </a:xfrm>
                    <a:prstGeom prst="rect">
                      <a:avLst/>
                    </a:prstGeom>
                  </pic:spPr>
                </pic:pic>
              </a:graphicData>
            </a:graphic>
          </wp:inline>
        </w:drawing>
      </w:r>
    </w:p>
    <w:p w14:paraId="3F555D66" w14:textId="28DE74AD" w:rsidR="00F012B1" w:rsidRDefault="00F012B1" w:rsidP="00F012B1">
      <w:pPr>
        <w:pStyle w:val="Heading3"/>
      </w:pPr>
      <w:r>
        <w:lastRenderedPageBreak/>
        <w:t>Initial commit complete:</w:t>
      </w:r>
    </w:p>
    <w:p w14:paraId="792ED45B" w14:textId="5D4325ED" w:rsidR="00F012B1" w:rsidRDefault="00F012B1" w:rsidP="00F012B1">
      <w:r w:rsidRPr="00F012B1">
        <w:rPr>
          <w:noProof/>
        </w:rPr>
        <w:drawing>
          <wp:inline distT="0" distB="0" distL="0" distR="0" wp14:anchorId="23B31124" wp14:editId="3FE20769">
            <wp:extent cx="5486400" cy="2665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65095"/>
                    </a:xfrm>
                    <a:prstGeom prst="rect">
                      <a:avLst/>
                    </a:prstGeom>
                  </pic:spPr>
                </pic:pic>
              </a:graphicData>
            </a:graphic>
          </wp:inline>
        </w:drawing>
      </w:r>
    </w:p>
    <w:p w14:paraId="26D2245A" w14:textId="77777777" w:rsidR="00F012B1" w:rsidRDefault="00F012B1" w:rsidP="00F012B1">
      <w:pPr>
        <w:keepNext/>
        <w:jc w:val="center"/>
      </w:pPr>
      <w:r w:rsidRPr="00F012B1">
        <w:rPr>
          <w:noProof/>
        </w:rPr>
        <w:drawing>
          <wp:inline distT="0" distB="0" distL="0" distR="0" wp14:anchorId="0EF2BC06" wp14:editId="67DF168F">
            <wp:extent cx="5486400" cy="3693160"/>
            <wp:effectExtent l="0" t="0" r="0" b="254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5486400" cy="3693160"/>
                    </a:xfrm>
                    <a:prstGeom prst="rect">
                      <a:avLst/>
                    </a:prstGeom>
                  </pic:spPr>
                </pic:pic>
              </a:graphicData>
            </a:graphic>
          </wp:inline>
        </w:drawing>
      </w:r>
    </w:p>
    <w:p w14:paraId="7412ECAE" w14:textId="50E2341F" w:rsidR="00F012B1" w:rsidRDefault="00000000" w:rsidP="00F012B1">
      <w:pPr>
        <w:pStyle w:val="Caption"/>
      </w:pPr>
      <w:fldSimple w:instr=" SEQ Figure \* roman ">
        <w:r w:rsidR="0036153B">
          <w:rPr>
            <w:noProof/>
          </w:rPr>
          <w:t>i</w:t>
        </w:r>
      </w:fldSimple>
      <w:r w:rsidR="00F012B1">
        <w:t>) Commit 01 and 02</w:t>
      </w:r>
    </w:p>
    <w:p w14:paraId="20679D3D" w14:textId="77777777" w:rsidR="007C11E9" w:rsidRDefault="007C11E9" w:rsidP="007C11E9">
      <w:pPr>
        <w:keepNext/>
      </w:pPr>
      <w:r w:rsidRPr="007C11E9">
        <w:rPr>
          <w:noProof/>
        </w:rPr>
        <w:lastRenderedPageBreak/>
        <w:drawing>
          <wp:inline distT="0" distB="0" distL="0" distR="0" wp14:anchorId="2F6AE280" wp14:editId="2F3266A8">
            <wp:extent cx="5486400" cy="3164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164205"/>
                    </a:xfrm>
                    <a:prstGeom prst="rect">
                      <a:avLst/>
                    </a:prstGeom>
                  </pic:spPr>
                </pic:pic>
              </a:graphicData>
            </a:graphic>
          </wp:inline>
        </w:drawing>
      </w:r>
    </w:p>
    <w:p w14:paraId="17B224AD" w14:textId="10E35B80" w:rsidR="00F012B1" w:rsidRDefault="00000000" w:rsidP="007C11E9">
      <w:pPr>
        <w:pStyle w:val="Caption"/>
      </w:pPr>
      <w:fldSimple w:instr=" SEQ Figure \* roman ">
        <w:r w:rsidR="0036153B">
          <w:rPr>
            <w:noProof/>
          </w:rPr>
          <w:t>ii</w:t>
        </w:r>
      </w:fldSimple>
      <w:r w:rsidR="007C11E9">
        <w:t>) Final commited git</w:t>
      </w:r>
    </w:p>
    <w:p w14:paraId="004AD905" w14:textId="770AF2C1" w:rsidR="007C11E9" w:rsidRDefault="007C11E9" w:rsidP="007C11E9">
      <w:pPr>
        <w:jc w:val="right"/>
      </w:pPr>
      <w:r w:rsidRPr="007C11E9">
        <w:rPr>
          <w:noProof/>
        </w:rPr>
        <w:drawing>
          <wp:inline distT="0" distB="0" distL="0" distR="0" wp14:anchorId="2BA21421" wp14:editId="7B9AA723">
            <wp:extent cx="3033023" cy="1104996"/>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3033023" cy="1104996"/>
                    </a:xfrm>
                    <a:prstGeom prst="rect">
                      <a:avLst/>
                    </a:prstGeom>
                  </pic:spPr>
                </pic:pic>
              </a:graphicData>
            </a:graphic>
          </wp:inline>
        </w:drawing>
      </w:r>
    </w:p>
    <w:p w14:paraId="7A0FDEDB" w14:textId="10A0D668" w:rsidR="007C11E9" w:rsidRPr="008453B1" w:rsidRDefault="008453B1" w:rsidP="008453B1">
      <w:pPr>
        <w:pStyle w:val="Heading2"/>
      </w:pPr>
      <w:r w:rsidRPr="008453B1">
        <w:t>React leaflet</w:t>
      </w:r>
    </w:p>
    <w:p w14:paraId="054E0ADC" w14:textId="7ADAB9E8" w:rsidR="008453B1" w:rsidRDefault="00000000" w:rsidP="008453B1">
      <w:hyperlink r:id="rId16" w:history="1">
        <w:r w:rsidR="008453B1" w:rsidRPr="004A45E5">
          <w:rPr>
            <w:rStyle w:val="Hyperlink"/>
          </w:rPr>
          <w:t>https://react-leaflet.js.org/</w:t>
        </w:r>
      </w:hyperlink>
    </w:p>
    <w:p w14:paraId="1F44CE4A" w14:textId="77777777" w:rsidR="00074BBE" w:rsidRDefault="00074BBE" w:rsidP="00074BBE">
      <w:pPr>
        <w:pStyle w:val="Heading3"/>
      </w:pPr>
      <w:r>
        <w:t>Core concepts</w:t>
      </w:r>
    </w:p>
    <w:p w14:paraId="2DAAA202" w14:textId="77777777" w:rsidR="00074BBE" w:rsidRDefault="00074BBE" w:rsidP="00074BBE">
      <w:r>
        <w:t>React Leaflet makes it possible for React and Leaflet to work together. It doesn't replace Leaflet, but it uses Leaflet to make React components out of Leaflet layers. Because of this, it can act differently than other React components, such as:</w:t>
      </w:r>
    </w:p>
    <w:p w14:paraId="4C2D21DC" w14:textId="10F41C4D" w:rsidR="00074BBE" w:rsidRDefault="00074BBE" w:rsidP="00074BBE">
      <w:pPr>
        <w:pStyle w:val="Heading3"/>
      </w:pPr>
      <w:r>
        <w:t>DOM</w:t>
      </w:r>
      <w:r w:rsidR="0091632D">
        <w:t xml:space="preserve"> (Doc Object Model)</w:t>
      </w:r>
      <w:r>
        <w:t xml:space="preserve"> rendering</w:t>
      </w:r>
    </w:p>
    <w:p w14:paraId="0567BA1F" w14:textId="7FEE5D75" w:rsidR="00074BBE" w:rsidRDefault="00074BBE" w:rsidP="00074BBE">
      <w:r>
        <w:t xml:space="preserve">Leaflet layers are drawn to the DOM, not by React. This is done by Leaflet on its own. When providing the MapContainer element and the components of UI layers components, React only renders a </w:t>
      </w:r>
      <w:r w:rsidR="0091632D">
        <w:t>&lt;</w:t>
      </w:r>
      <w:r>
        <w:t>div&gt; element.</w:t>
      </w:r>
    </w:p>
    <w:p w14:paraId="775BF4A0" w14:textId="77777777" w:rsidR="00074BBE" w:rsidRDefault="00074BBE" w:rsidP="00074BBE"/>
    <w:p w14:paraId="1DC49543" w14:textId="77777777" w:rsidR="00074BBE" w:rsidRDefault="00074BBE" w:rsidP="00074BBE"/>
    <w:p w14:paraId="038293CD" w14:textId="77777777" w:rsidR="00074BBE" w:rsidRDefault="00074BBE" w:rsidP="00074BBE">
      <w:pPr>
        <w:pStyle w:val="Heading3"/>
      </w:pPr>
      <w:r>
        <w:lastRenderedPageBreak/>
        <w:t>Component properties</w:t>
      </w:r>
    </w:p>
    <w:p w14:paraId="11ADDAEA" w14:textId="4C7CB355" w:rsidR="00074BBE" w:rsidRDefault="00074BBE" w:rsidP="00074BBE">
      <w:r>
        <w:t>When an element is rendered for the first time, the characteristics passed to it are used to generate the relevant Leaflet instance. By default, these properties should not be changed.</w:t>
      </w:r>
    </w:p>
    <w:p w14:paraId="55B3F38F" w14:textId="77777777" w:rsidR="00074BBE" w:rsidRDefault="00074BBE" w:rsidP="00074BBE">
      <w:r>
        <w:t>During the initial render, all of these properties should work as they do in Leaflet. However, if they change, they won't be reflected in the UI unless it says so in the documentation.</w:t>
      </w:r>
    </w:p>
    <w:p w14:paraId="6112FCBF" w14:textId="6C1D7E20" w:rsidR="00074BBE" w:rsidRDefault="00074BBE" w:rsidP="00074BBE">
      <w:r>
        <w:t>Changes to mutable properties are compared by reference (unless otherwise stated) and are made by calling the appropriate method on the Leaflet component example.</w:t>
      </w:r>
    </w:p>
    <w:p w14:paraId="30771A82" w14:textId="77777777" w:rsidR="00074BBE" w:rsidRDefault="00074BBE" w:rsidP="00074BBE">
      <w:pPr>
        <w:pStyle w:val="Heading3"/>
      </w:pPr>
      <w:r>
        <w:t>Leaflet elements references</w:t>
      </w:r>
    </w:p>
    <w:p w14:paraId="2086F25D" w14:textId="77777777" w:rsidR="00074BBE" w:rsidRDefault="00074BBE" w:rsidP="00074BBE">
      <w:r>
        <w:t>Unless otherwise stated, all React Leaflet-exported components can use refs to show the creation Leaflet element incident or DOM element (for panes).</w:t>
      </w:r>
    </w:p>
    <w:p w14:paraId="15DBB6A6" w14:textId="77777777" w:rsidR="00074BBE" w:rsidRDefault="00074BBE" w:rsidP="00074BBE">
      <w:r>
        <w:t>This lets applications use Leaflet's essential APIs when they are needed, but it may cause problems when props are set, so it should be used with care.</w:t>
      </w:r>
    </w:p>
    <w:p w14:paraId="0D377E48" w14:textId="77777777" w:rsidR="00074BBE" w:rsidRDefault="00074BBE" w:rsidP="00074BBE">
      <w:pPr>
        <w:pStyle w:val="Heading3"/>
      </w:pPr>
      <w:r>
        <w:t>React context</w:t>
      </w:r>
    </w:p>
    <w:p w14:paraId="483B41E3" w14:textId="77777777" w:rsidR="00074BBE" w:rsidRDefault="00074BBE" w:rsidP="00074BBE">
      <w:r>
        <w:t>React Leaflet is using React's background API to give children components that need it access to instances of some Leaflet elements.</w:t>
      </w:r>
    </w:p>
    <w:p w14:paraId="668C6D44" w14:textId="77777777" w:rsidR="00074BBE" w:rsidRDefault="00074BBE" w:rsidP="00074BBE">
      <w:r>
        <w:t>The MapContainer component makes a React context for each instance of a Leaflet map. Other React Leaflet components and hooks can only be used as children of a MapContainer.</w:t>
      </w:r>
    </w:p>
    <w:p w14:paraId="11161F46" w14:textId="0CE65B7A" w:rsidR="00074BBE" w:rsidRDefault="00074BBE" w:rsidP="00074BBE">
      <w:pPr>
        <w:pStyle w:val="Heading3"/>
      </w:pPr>
      <w:r>
        <w:t>Basic Process</w:t>
      </w:r>
    </w:p>
    <w:p w14:paraId="11630498" w14:textId="76B4B637" w:rsidR="00074BBE" w:rsidRDefault="00074BBE" w:rsidP="0091632D">
      <w:pPr>
        <w:pStyle w:val="ListParagraph"/>
        <w:numPr>
          <w:ilvl w:val="0"/>
          <w:numId w:val="17"/>
        </w:numPr>
      </w:pPr>
      <w:r>
        <w:t>The MapContainer shows a div&gt; element that holds the map. If the temporary replacement prop is established, it will be shown inside the div&gt; that holds it.</w:t>
      </w:r>
    </w:p>
    <w:p w14:paraId="787CCCF6" w14:textId="3EF0A692" w:rsidR="00074BBE" w:rsidRDefault="00074BBE" w:rsidP="0091632D">
      <w:pPr>
        <w:pStyle w:val="ListParagraph"/>
        <w:numPr>
          <w:ilvl w:val="0"/>
          <w:numId w:val="17"/>
        </w:numPr>
      </w:pPr>
      <w:r>
        <w:t>The MapContainer creates a Leaflet Map instance for the created div&gt; using the properties of the component and makes the React context that the map instance will be in.</w:t>
      </w:r>
    </w:p>
    <w:p w14:paraId="52DFD0C9" w14:textId="66EEFAB8" w:rsidR="00074BBE" w:rsidRDefault="00074BBE" w:rsidP="0091632D">
      <w:pPr>
        <w:pStyle w:val="ListParagraph"/>
        <w:numPr>
          <w:ilvl w:val="0"/>
          <w:numId w:val="17"/>
        </w:numPr>
      </w:pPr>
      <w:r>
        <w:t>The MapContainer draws the components inside it.</w:t>
      </w:r>
    </w:p>
    <w:p w14:paraId="5788613E" w14:textId="62722B47" w:rsidR="00074BBE" w:rsidRDefault="00074BBE" w:rsidP="0091632D">
      <w:pPr>
        <w:pStyle w:val="ListParagraph"/>
        <w:numPr>
          <w:ilvl w:val="0"/>
          <w:numId w:val="17"/>
        </w:numPr>
      </w:pPr>
      <w:r>
        <w:t>Using the properties and context of the parent component, each child component creates a new Leaflet example for the element and keeps adding it to the map.</w:t>
      </w:r>
    </w:p>
    <w:p w14:paraId="041DBF3D" w14:textId="45E31585" w:rsidR="00074BBE" w:rsidRDefault="00074BBE" w:rsidP="0091632D">
      <w:pPr>
        <w:pStyle w:val="ListParagraph"/>
        <w:numPr>
          <w:ilvl w:val="0"/>
          <w:numId w:val="17"/>
        </w:numPr>
      </w:pPr>
      <w:r>
        <w:t>When a child element is rendered again, the map is updated with any changes to its backed mutable props.</w:t>
      </w:r>
    </w:p>
    <w:p w14:paraId="603FE933" w14:textId="61F37ECD" w:rsidR="00074BBE" w:rsidRDefault="00074BBE" w:rsidP="0091632D">
      <w:pPr>
        <w:pStyle w:val="ListParagraph"/>
        <w:numPr>
          <w:ilvl w:val="0"/>
          <w:numId w:val="17"/>
        </w:numPr>
      </w:pPr>
      <w:r>
        <w:t>When a part of the render tree is taken out, its layer is taken out of the map as needed.</w:t>
      </w:r>
    </w:p>
    <w:p w14:paraId="1581D2AB" w14:textId="72FFFF56" w:rsidR="00074BBE" w:rsidRDefault="00074BBE" w:rsidP="0091632D">
      <w:pPr>
        <w:pStyle w:val="Heading3"/>
      </w:pPr>
      <w:r>
        <w:lastRenderedPageBreak/>
        <w:t>Limitations</w:t>
      </w:r>
    </w:p>
    <w:p w14:paraId="10B8CF80" w14:textId="6D230191" w:rsidR="00074BBE" w:rsidRDefault="00074BBE" w:rsidP="0091632D">
      <w:r>
        <w:t>When Leaflet is loaded, it means direct calls to the DOM. Because of this, React Leaflet cannot be used with server-side rendering.</w:t>
      </w:r>
    </w:p>
    <w:p w14:paraId="2B177287" w14:textId="76844723" w:rsidR="008453B1" w:rsidRDefault="00074BBE" w:rsidP="00074BBE">
      <w:r>
        <w:t>The components that are shown are not DOM elements, but rather abstractions for Leaflet layers. Some of them have characteristics that can be changed directly by dialing the setters that Leaflet makes available, while others must be completely replaced by giving their key property a unique value so that React's algorithm can handle them correctly.</w:t>
      </w:r>
    </w:p>
    <w:p w14:paraId="4BAA10CF" w14:textId="77E38751" w:rsidR="0091632D" w:rsidRDefault="0091632D" w:rsidP="0091632D">
      <w:pPr>
        <w:pStyle w:val="Heading3"/>
      </w:pPr>
      <w:r>
        <w:t>Installation</w:t>
      </w:r>
    </w:p>
    <w:p w14:paraId="51F5EF0F" w14:textId="62E1041D" w:rsidR="0091632D" w:rsidRPr="0091632D" w:rsidRDefault="0091632D" w:rsidP="0091632D">
      <w:pPr>
        <w:pStyle w:val="Heading4"/>
      </w:pPr>
      <w:r w:rsidRPr="0091632D">
        <w:t>By full Library</w:t>
      </w:r>
      <w:r>
        <w:t>:</w:t>
      </w:r>
    </w:p>
    <w:p w14:paraId="52B5AA1C" w14:textId="2A796E89" w:rsidR="0091632D" w:rsidRDefault="0091632D" w:rsidP="0091632D">
      <w:pPr>
        <w:rPr>
          <w:rStyle w:val="token"/>
          <w:rFonts w:ascii="Consolas" w:hAnsi="Consolas"/>
          <w:color w:val="ADDB67"/>
          <w:sz w:val="23"/>
          <w:szCs w:val="23"/>
          <w:shd w:val="clear" w:color="auto" w:fill="011627"/>
        </w:rPr>
      </w:pPr>
      <w:r>
        <w:rPr>
          <w:rStyle w:val="token"/>
          <w:rFonts w:ascii="Consolas" w:hAnsi="Consolas"/>
          <w:color w:val="7FDBCA"/>
          <w:sz w:val="23"/>
          <w:szCs w:val="23"/>
          <w:shd w:val="clear" w:color="auto" w:fill="011627"/>
        </w:rPr>
        <w:t>import</w:t>
      </w:r>
      <w:r>
        <w:rPr>
          <w:rStyle w:val="token"/>
          <w:rFonts w:ascii="Consolas" w:hAnsi="Consolas"/>
          <w:color w:val="D6DEEB"/>
          <w:sz w:val="23"/>
          <w:szCs w:val="23"/>
          <w:shd w:val="clear" w:color="auto" w:fill="011627"/>
        </w:rPr>
        <w:t xml:space="preserve"> </w:t>
      </w:r>
      <w:r>
        <w:rPr>
          <w:rStyle w:val="token"/>
          <w:rFonts w:ascii="Consolas" w:hAnsi="Consolas"/>
          <w:color w:val="C792EA"/>
          <w:sz w:val="23"/>
          <w:szCs w:val="23"/>
          <w:shd w:val="clear" w:color="auto" w:fill="011627"/>
        </w:rPr>
        <w:t>{</w:t>
      </w:r>
      <w:r>
        <w:rPr>
          <w:rFonts w:ascii="Consolas" w:hAnsi="Consolas"/>
          <w:color w:val="D6DEEB"/>
          <w:sz w:val="23"/>
          <w:szCs w:val="23"/>
          <w:shd w:val="clear" w:color="auto" w:fill="011627"/>
        </w:rPr>
        <w:br/>
      </w:r>
      <w:r>
        <w:rPr>
          <w:rStyle w:val="token"/>
          <w:rFonts w:ascii="Consolas" w:hAnsi="Consolas"/>
          <w:color w:val="D6DEEB"/>
          <w:sz w:val="23"/>
          <w:szCs w:val="23"/>
          <w:shd w:val="clear" w:color="auto" w:fill="011627"/>
        </w:rPr>
        <w:t xml:space="preserve">  MapContainer</w:t>
      </w:r>
      <w:r>
        <w:rPr>
          <w:rStyle w:val="token"/>
          <w:rFonts w:ascii="Consolas" w:hAnsi="Consolas"/>
          <w:color w:val="C792EA"/>
          <w:sz w:val="23"/>
          <w:szCs w:val="23"/>
          <w:shd w:val="clear" w:color="auto" w:fill="011627"/>
        </w:rPr>
        <w:t>,</w:t>
      </w:r>
      <w:r>
        <w:rPr>
          <w:rFonts w:ascii="Consolas" w:hAnsi="Consolas"/>
          <w:color w:val="D6DEEB"/>
          <w:sz w:val="23"/>
          <w:szCs w:val="23"/>
          <w:shd w:val="clear" w:color="auto" w:fill="011627"/>
        </w:rPr>
        <w:br/>
      </w:r>
      <w:r>
        <w:rPr>
          <w:rStyle w:val="token"/>
          <w:rFonts w:ascii="Consolas" w:hAnsi="Consolas"/>
          <w:color w:val="D6DEEB"/>
          <w:sz w:val="23"/>
          <w:szCs w:val="23"/>
          <w:shd w:val="clear" w:color="auto" w:fill="011627"/>
        </w:rPr>
        <w:t xml:space="preserve">  TileLayer</w:t>
      </w:r>
      <w:r>
        <w:rPr>
          <w:rStyle w:val="token"/>
          <w:rFonts w:ascii="Consolas" w:hAnsi="Consolas"/>
          <w:color w:val="C792EA"/>
          <w:sz w:val="23"/>
          <w:szCs w:val="23"/>
          <w:shd w:val="clear" w:color="auto" w:fill="011627"/>
        </w:rPr>
        <w:t>,</w:t>
      </w:r>
      <w:r>
        <w:rPr>
          <w:rFonts w:ascii="Consolas" w:hAnsi="Consolas"/>
          <w:color w:val="D6DEEB"/>
          <w:sz w:val="23"/>
          <w:szCs w:val="23"/>
          <w:shd w:val="clear" w:color="auto" w:fill="011627"/>
        </w:rPr>
        <w:br/>
      </w:r>
      <w:r>
        <w:rPr>
          <w:rStyle w:val="token"/>
          <w:rFonts w:ascii="Consolas" w:hAnsi="Consolas"/>
          <w:color w:val="D6DEEB"/>
          <w:sz w:val="23"/>
          <w:szCs w:val="23"/>
          <w:shd w:val="clear" w:color="auto" w:fill="011627"/>
        </w:rPr>
        <w:t xml:space="preserve">  useMap</w:t>
      </w:r>
      <w:r>
        <w:rPr>
          <w:rStyle w:val="token"/>
          <w:rFonts w:ascii="Consolas" w:hAnsi="Consolas"/>
          <w:color w:val="C792EA"/>
          <w:sz w:val="23"/>
          <w:szCs w:val="23"/>
          <w:shd w:val="clear" w:color="auto" w:fill="011627"/>
        </w:rPr>
        <w:t>,</w:t>
      </w:r>
      <w:r>
        <w:rPr>
          <w:rFonts w:ascii="Consolas" w:hAnsi="Consolas"/>
          <w:color w:val="D6DEEB"/>
          <w:sz w:val="23"/>
          <w:szCs w:val="23"/>
          <w:shd w:val="clear" w:color="auto" w:fill="011627"/>
        </w:rPr>
        <w:br/>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w:t>
      </w:r>
      <w:r>
        <w:rPr>
          <w:rStyle w:val="token"/>
          <w:rFonts w:ascii="Consolas" w:hAnsi="Consolas"/>
          <w:color w:val="7FDBCA"/>
          <w:sz w:val="23"/>
          <w:szCs w:val="23"/>
          <w:shd w:val="clear" w:color="auto" w:fill="011627"/>
        </w:rPr>
        <w:t>from</w:t>
      </w:r>
      <w:r>
        <w:rPr>
          <w:rStyle w:val="token"/>
          <w:rFonts w:ascii="Consolas" w:hAnsi="Consolas"/>
          <w:color w:val="D6DEEB"/>
          <w:sz w:val="23"/>
          <w:szCs w:val="23"/>
          <w:shd w:val="clear" w:color="auto" w:fill="011627"/>
        </w:rPr>
        <w:t xml:space="preserve"> </w:t>
      </w:r>
      <w:r>
        <w:rPr>
          <w:rStyle w:val="token"/>
          <w:rFonts w:ascii="Consolas" w:hAnsi="Consolas"/>
          <w:color w:val="ADDB67"/>
          <w:sz w:val="23"/>
          <w:szCs w:val="23"/>
          <w:shd w:val="clear" w:color="auto" w:fill="011627"/>
        </w:rPr>
        <w:t>'https://cdn.esm.sh/react-leaflet'</w:t>
      </w:r>
    </w:p>
    <w:p w14:paraId="4859D56C" w14:textId="113F8FE0" w:rsidR="0091632D" w:rsidRDefault="0091632D" w:rsidP="0091632D">
      <w:pPr>
        <w:pStyle w:val="Heading4"/>
      </w:pPr>
      <w:r>
        <w:t>By module:</w:t>
      </w:r>
    </w:p>
    <w:p w14:paraId="4E7F482F" w14:textId="52B35A67" w:rsidR="0091632D" w:rsidRDefault="0036153B" w:rsidP="0091632D">
      <w:r>
        <w:rPr>
          <w:rStyle w:val="token"/>
          <w:rFonts w:ascii="Consolas" w:hAnsi="Consolas"/>
          <w:color w:val="7FDBCA"/>
          <w:sz w:val="23"/>
          <w:szCs w:val="23"/>
          <w:shd w:val="clear" w:color="auto" w:fill="011627"/>
        </w:rPr>
        <w:t>import</w:t>
      </w:r>
      <w:r>
        <w:rPr>
          <w:rStyle w:val="token"/>
          <w:rFonts w:ascii="Consolas" w:hAnsi="Consolas"/>
          <w:color w:val="D6DEEB"/>
          <w:sz w:val="23"/>
          <w:szCs w:val="23"/>
          <w:shd w:val="clear" w:color="auto" w:fill="011627"/>
        </w:rPr>
        <w:t xml:space="preserve"> </w:t>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MapContainer </w:t>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w:t>
      </w:r>
      <w:r>
        <w:rPr>
          <w:rStyle w:val="token"/>
          <w:rFonts w:ascii="Consolas" w:hAnsi="Consolas"/>
          <w:color w:val="7FDBCA"/>
          <w:sz w:val="23"/>
          <w:szCs w:val="23"/>
          <w:shd w:val="clear" w:color="auto" w:fill="011627"/>
        </w:rPr>
        <w:t>from</w:t>
      </w:r>
      <w:r>
        <w:rPr>
          <w:rStyle w:val="token"/>
          <w:rFonts w:ascii="Consolas" w:hAnsi="Consolas"/>
          <w:color w:val="D6DEEB"/>
          <w:sz w:val="23"/>
          <w:szCs w:val="23"/>
          <w:shd w:val="clear" w:color="auto" w:fill="011627"/>
        </w:rPr>
        <w:t xml:space="preserve"> </w:t>
      </w:r>
      <w:r>
        <w:rPr>
          <w:rStyle w:val="token"/>
          <w:rFonts w:ascii="Consolas" w:hAnsi="Consolas"/>
          <w:color w:val="ADDB67"/>
          <w:sz w:val="23"/>
          <w:szCs w:val="23"/>
          <w:shd w:val="clear" w:color="auto" w:fill="011627"/>
        </w:rPr>
        <w:t>'https://cdn.esm.sh/react-leaflet/MapContainer'</w:t>
      </w:r>
      <w:r>
        <w:rPr>
          <w:rFonts w:ascii="Consolas" w:hAnsi="Consolas"/>
          <w:color w:val="D6DEEB"/>
          <w:sz w:val="23"/>
          <w:szCs w:val="23"/>
          <w:shd w:val="clear" w:color="auto" w:fill="011627"/>
        </w:rPr>
        <w:br/>
      </w:r>
      <w:r>
        <w:rPr>
          <w:rStyle w:val="token"/>
          <w:rFonts w:ascii="Consolas" w:hAnsi="Consolas"/>
          <w:color w:val="7FDBCA"/>
          <w:sz w:val="23"/>
          <w:szCs w:val="23"/>
          <w:shd w:val="clear" w:color="auto" w:fill="011627"/>
        </w:rPr>
        <w:t>import</w:t>
      </w:r>
      <w:r>
        <w:rPr>
          <w:rStyle w:val="token"/>
          <w:rFonts w:ascii="Consolas" w:hAnsi="Consolas"/>
          <w:color w:val="D6DEEB"/>
          <w:sz w:val="23"/>
          <w:szCs w:val="23"/>
          <w:shd w:val="clear" w:color="auto" w:fill="011627"/>
        </w:rPr>
        <w:t xml:space="preserve"> </w:t>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TileLayer </w:t>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w:t>
      </w:r>
      <w:r>
        <w:rPr>
          <w:rStyle w:val="token"/>
          <w:rFonts w:ascii="Consolas" w:hAnsi="Consolas"/>
          <w:color w:val="7FDBCA"/>
          <w:sz w:val="23"/>
          <w:szCs w:val="23"/>
          <w:shd w:val="clear" w:color="auto" w:fill="011627"/>
        </w:rPr>
        <w:t>from</w:t>
      </w:r>
      <w:r>
        <w:rPr>
          <w:rStyle w:val="token"/>
          <w:rFonts w:ascii="Consolas" w:hAnsi="Consolas"/>
          <w:color w:val="D6DEEB"/>
          <w:sz w:val="23"/>
          <w:szCs w:val="23"/>
          <w:shd w:val="clear" w:color="auto" w:fill="011627"/>
        </w:rPr>
        <w:t xml:space="preserve"> </w:t>
      </w:r>
      <w:r>
        <w:rPr>
          <w:rStyle w:val="token"/>
          <w:rFonts w:ascii="Consolas" w:hAnsi="Consolas"/>
          <w:color w:val="ADDB67"/>
          <w:sz w:val="23"/>
          <w:szCs w:val="23"/>
          <w:shd w:val="clear" w:color="auto" w:fill="011627"/>
        </w:rPr>
        <w:t>'https://cdn.esm.sh/react-leaflet/TileLayer'</w:t>
      </w:r>
      <w:r>
        <w:rPr>
          <w:rFonts w:ascii="Consolas" w:hAnsi="Consolas"/>
          <w:color w:val="D6DEEB"/>
          <w:sz w:val="23"/>
          <w:szCs w:val="23"/>
          <w:shd w:val="clear" w:color="auto" w:fill="011627"/>
        </w:rPr>
        <w:br/>
      </w:r>
      <w:r>
        <w:rPr>
          <w:rStyle w:val="token"/>
          <w:rFonts w:ascii="Consolas" w:hAnsi="Consolas"/>
          <w:color w:val="7FDBCA"/>
          <w:sz w:val="23"/>
          <w:szCs w:val="23"/>
          <w:shd w:val="clear" w:color="auto" w:fill="011627"/>
        </w:rPr>
        <w:t>import</w:t>
      </w:r>
      <w:r>
        <w:rPr>
          <w:rStyle w:val="token"/>
          <w:rFonts w:ascii="Consolas" w:hAnsi="Consolas"/>
          <w:color w:val="D6DEEB"/>
          <w:sz w:val="23"/>
          <w:szCs w:val="23"/>
          <w:shd w:val="clear" w:color="auto" w:fill="011627"/>
        </w:rPr>
        <w:t xml:space="preserve"> </w:t>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useMap </w:t>
      </w:r>
      <w:r>
        <w:rPr>
          <w:rStyle w:val="token"/>
          <w:rFonts w:ascii="Consolas" w:hAnsi="Consolas"/>
          <w:color w:val="C792EA"/>
          <w:sz w:val="23"/>
          <w:szCs w:val="23"/>
          <w:shd w:val="clear" w:color="auto" w:fill="011627"/>
        </w:rPr>
        <w:t>}</w:t>
      </w:r>
      <w:r>
        <w:rPr>
          <w:rStyle w:val="token"/>
          <w:rFonts w:ascii="Consolas" w:hAnsi="Consolas"/>
          <w:color w:val="D6DEEB"/>
          <w:sz w:val="23"/>
          <w:szCs w:val="23"/>
          <w:shd w:val="clear" w:color="auto" w:fill="011627"/>
        </w:rPr>
        <w:t xml:space="preserve"> </w:t>
      </w:r>
      <w:r>
        <w:rPr>
          <w:rStyle w:val="token"/>
          <w:rFonts w:ascii="Consolas" w:hAnsi="Consolas"/>
          <w:color w:val="7FDBCA"/>
          <w:sz w:val="23"/>
          <w:szCs w:val="23"/>
          <w:shd w:val="clear" w:color="auto" w:fill="011627"/>
        </w:rPr>
        <w:t>from</w:t>
      </w:r>
      <w:r>
        <w:rPr>
          <w:rStyle w:val="token"/>
          <w:rFonts w:ascii="Consolas" w:hAnsi="Consolas"/>
          <w:color w:val="D6DEEB"/>
          <w:sz w:val="23"/>
          <w:szCs w:val="23"/>
          <w:shd w:val="clear" w:color="auto" w:fill="011627"/>
        </w:rPr>
        <w:t xml:space="preserve"> </w:t>
      </w:r>
      <w:r>
        <w:rPr>
          <w:rStyle w:val="token"/>
          <w:rFonts w:ascii="Consolas" w:hAnsi="Consolas"/>
          <w:color w:val="ADDB67"/>
          <w:sz w:val="23"/>
          <w:szCs w:val="23"/>
          <w:shd w:val="clear" w:color="auto" w:fill="011627"/>
        </w:rPr>
        <w:t>'https://cdn.esm.sh/react-leaflet/hooks'</w:t>
      </w:r>
    </w:p>
    <w:p w14:paraId="7937076C" w14:textId="112D47A8" w:rsidR="0036153B" w:rsidRDefault="0036153B" w:rsidP="0091632D">
      <w:r>
        <w:t>references:</w:t>
      </w:r>
    </w:p>
    <w:p w14:paraId="0A8DD73F" w14:textId="35C4C666" w:rsidR="0036153B" w:rsidRPr="0091632D" w:rsidRDefault="00000000" w:rsidP="000059CB">
      <w:hyperlink r:id="rId17" w:history="1">
        <w:r w:rsidR="0036153B" w:rsidRPr="004A45E5">
          <w:rPr>
            <w:rStyle w:val="Hyperlink"/>
          </w:rPr>
          <w:t>https://react-leaflet.js.org/docs/start-installation/</w:t>
        </w:r>
      </w:hyperlink>
    </w:p>
    <w:sectPr w:rsidR="0036153B" w:rsidRPr="0091632D">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50165" w14:textId="77777777" w:rsidR="00A07E0C" w:rsidRDefault="00A07E0C" w:rsidP="00C6554A">
      <w:pPr>
        <w:spacing w:before="0" w:after="0" w:line="240" w:lineRule="auto"/>
      </w:pPr>
      <w:r>
        <w:separator/>
      </w:r>
    </w:p>
  </w:endnote>
  <w:endnote w:type="continuationSeparator" w:id="0">
    <w:p w14:paraId="18E3BCCA" w14:textId="77777777" w:rsidR="00A07E0C" w:rsidRDefault="00A07E0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3D2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59A7" w14:textId="77777777" w:rsidR="00A07E0C" w:rsidRDefault="00A07E0C" w:rsidP="00C6554A">
      <w:pPr>
        <w:spacing w:before="0" w:after="0" w:line="240" w:lineRule="auto"/>
      </w:pPr>
      <w:r>
        <w:separator/>
      </w:r>
    </w:p>
  </w:footnote>
  <w:footnote w:type="continuationSeparator" w:id="0">
    <w:p w14:paraId="791972FF" w14:textId="77777777" w:rsidR="00A07E0C" w:rsidRDefault="00A07E0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18D03EB"/>
    <w:multiLevelType w:val="hybridMultilevel"/>
    <w:tmpl w:val="394459E8"/>
    <w:lvl w:ilvl="0" w:tplc="5254B14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F85F00"/>
    <w:multiLevelType w:val="hybridMultilevel"/>
    <w:tmpl w:val="8E9C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31242">
    <w:abstractNumId w:val="9"/>
  </w:num>
  <w:num w:numId="2" w16cid:durableId="496192693">
    <w:abstractNumId w:val="8"/>
  </w:num>
  <w:num w:numId="3" w16cid:durableId="367536946">
    <w:abstractNumId w:val="8"/>
  </w:num>
  <w:num w:numId="4" w16cid:durableId="1012100944">
    <w:abstractNumId w:val="9"/>
  </w:num>
  <w:num w:numId="5" w16cid:durableId="150097023">
    <w:abstractNumId w:val="13"/>
  </w:num>
  <w:num w:numId="6" w16cid:durableId="979766357">
    <w:abstractNumId w:val="10"/>
  </w:num>
  <w:num w:numId="7" w16cid:durableId="1676111342">
    <w:abstractNumId w:val="11"/>
  </w:num>
  <w:num w:numId="8" w16cid:durableId="1831674602">
    <w:abstractNumId w:val="7"/>
  </w:num>
  <w:num w:numId="9" w16cid:durableId="1385135648">
    <w:abstractNumId w:val="6"/>
  </w:num>
  <w:num w:numId="10" w16cid:durableId="2007172464">
    <w:abstractNumId w:val="5"/>
  </w:num>
  <w:num w:numId="11" w16cid:durableId="1735664075">
    <w:abstractNumId w:val="4"/>
  </w:num>
  <w:num w:numId="12" w16cid:durableId="1220098108">
    <w:abstractNumId w:val="3"/>
  </w:num>
  <w:num w:numId="13" w16cid:durableId="1963027851">
    <w:abstractNumId w:val="2"/>
  </w:num>
  <w:num w:numId="14" w16cid:durableId="1549339410">
    <w:abstractNumId w:val="1"/>
  </w:num>
  <w:num w:numId="15" w16cid:durableId="1764493314">
    <w:abstractNumId w:val="0"/>
  </w:num>
  <w:num w:numId="16" w16cid:durableId="895749015">
    <w:abstractNumId w:val="12"/>
  </w:num>
  <w:num w:numId="17" w16cid:durableId="1588880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72"/>
    <w:rsid w:val="000059CB"/>
    <w:rsid w:val="00074839"/>
    <w:rsid w:val="00074BBE"/>
    <w:rsid w:val="002554CD"/>
    <w:rsid w:val="00293B83"/>
    <w:rsid w:val="002B4294"/>
    <w:rsid w:val="002F0672"/>
    <w:rsid w:val="00333D0D"/>
    <w:rsid w:val="0036153B"/>
    <w:rsid w:val="003C1747"/>
    <w:rsid w:val="004C049F"/>
    <w:rsid w:val="005000E2"/>
    <w:rsid w:val="00574D94"/>
    <w:rsid w:val="005F5557"/>
    <w:rsid w:val="006A3CE7"/>
    <w:rsid w:val="007C11E9"/>
    <w:rsid w:val="008453B1"/>
    <w:rsid w:val="008F3B10"/>
    <w:rsid w:val="0091632D"/>
    <w:rsid w:val="00A07E0C"/>
    <w:rsid w:val="00AC42AF"/>
    <w:rsid w:val="00C55E6D"/>
    <w:rsid w:val="00C6554A"/>
    <w:rsid w:val="00E74BB7"/>
    <w:rsid w:val="00ED7C44"/>
    <w:rsid w:val="00F012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E7A16"/>
  <w15:chartTrackingRefBased/>
  <w15:docId w15:val="{043EC104-67ED-48C3-A4E1-B76D7B10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72"/>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8453B1"/>
    <w:pPr>
      <w:keepNext/>
      <w:keepLines/>
      <w:numPr>
        <w:numId w:val="16"/>
      </w:numPr>
      <w:spacing w:before="240" w:after="0"/>
      <w:contextualSpacing/>
      <w:outlineLvl w:val="1"/>
    </w:pPr>
    <w:rPr>
      <w:rFonts w:asciiTheme="majorHAnsi" w:eastAsiaTheme="majorEastAsia" w:hAnsiTheme="majorHAnsi" w:cstheme="majorBidi"/>
      <w:caps/>
      <w:color w:val="auto"/>
      <w:sz w:val="24"/>
    </w:rPr>
  </w:style>
  <w:style w:type="paragraph" w:styleId="Heading3">
    <w:name w:val="heading 3"/>
    <w:basedOn w:val="Normal"/>
    <w:next w:val="Normal"/>
    <w:link w:val="Heading3Char"/>
    <w:uiPriority w:val="9"/>
    <w:unhideWhenUsed/>
    <w:qFormat/>
    <w:rsid w:val="00074839"/>
    <w:pPr>
      <w:keepNext/>
      <w:keepLines/>
      <w:spacing w:before="40" w:after="0"/>
      <w:outlineLvl w:val="2"/>
    </w:pPr>
    <w:rPr>
      <w:rFonts w:asciiTheme="majorHAnsi" w:eastAsiaTheme="majorEastAsia" w:hAnsiTheme="majorHAnsi" w:cstheme="majorBidi"/>
      <w:color w:val="auto"/>
      <w:sz w:val="24"/>
      <w:szCs w:val="24"/>
    </w:rPr>
  </w:style>
  <w:style w:type="paragraph" w:styleId="Heading4">
    <w:name w:val="heading 4"/>
    <w:basedOn w:val="Normal"/>
    <w:next w:val="Normal"/>
    <w:link w:val="Heading4Char"/>
    <w:uiPriority w:val="9"/>
    <w:unhideWhenUsed/>
    <w:qFormat/>
    <w:rsid w:val="0091632D"/>
    <w:pPr>
      <w:keepNext/>
      <w:keepLines/>
      <w:spacing w:before="40" w:after="0"/>
      <w:outlineLvl w:val="3"/>
    </w:pPr>
    <w:rPr>
      <w:rFonts w:asciiTheme="majorHAnsi" w:eastAsiaTheme="majorEastAsia" w:hAnsiTheme="majorHAnsi" w:cstheme="majorBidi"/>
      <w:i/>
      <w:iCs/>
      <w:color w:val="auto"/>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8453B1"/>
    <w:rPr>
      <w:rFonts w:asciiTheme="majorHAnsi" w:eastAsiaTheme="majorEastAsia" w:hAnsiTheme="majorHAnsi" w:cstheme="majorBidi"/>
      <w:caps/>
      <w:color w:val="auto"/>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074839"/>
    <w:rPr>
      <w:rFonts w:asciiTheme="majorHAnsi" w:eastAsiaTheme="majorEastAsia" w:hAnsiTheme="majorHAnsi" w:cstheme="majorBidi"/>
      <w:color w:val="auto"/>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AC42AF"/>
    <w:rPr>
      <w:color w:val="605E5C"/>
      <w:shd w:val="clear" w:color="auto" w:fill="E1DFDD"/>
    </w:rPr>
  </w:style>
  <w:style w:type="paragraph" w:styleId="ListParagraph">
    <w:name w:val="List Paragraph"/>
    <w:basedOn w:val="Normal"/>
    <w:uiPriority w:val="34"/>
    <w:unhideWhenUsed/>
    <w:qFormat/>
    <w:rsid w:val="0091632D"/>
    <w:pPr>
      <w:ind w:left="720"/>
      <w:contextualSpacing/>
    </w:pPr>
  </w:style>
  <w:style w:type="character" w:customStyle="1" w:styleId="token">
    <w:name w:val="token"/>
    <w:basedOn w:val="DefaultParagraphFont"/>
    <w:rsid w:val="0091632D"/>
  </w:style>
  <w:style w:type="character" w:customStyle="1" w:styleId="Heading4Char">
    <w:name w:val="Heading 4 Char"/>
    <w:basedOn w:val="DefaultParagraphFont"/>
    <w:link w:val="Heading4"/>
    <w:uiPriority w:val="9"/>
    <w:rsid w:val="0091632D"/>
    <w:rPr>
      <w:rFonts w:asciiTheme="majorHAnsi" w:eastAsiaTheme="majorEastAsia" w:hAnsiTheme="majorHAnsi" w:cstheme="majorBidi"/>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react-leaflet.js.org/docs/start-installation/" TargetMode="External"/><Relationship Id="rId2" Type="http://schemas.openxmlformats.org/officeDocument/2006/relationships/styles" Target="styles.xml"/><Relationship Id="rId16" Type="http://schemas.openxmlformats.org/officeDocument/2006/relationships/hyperlink" Target="https://react-leaflet.j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lfs.github.com/" TargetMode="External"/><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96</TotalTime>
  <Pages>7</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Farwa Rizvi</cp:lastModifiedBy>
  <cp:revision>5</cp:revision>
  <dcterms:created xsi:type="dcterms:W3CDTF">2022-08-24T04:36:00Z</dcterms:created>
  <dcterms:modified xsi:type="dcterms:W3CDTF">2022-08-24T07:26:00Z</dcterms:modified>
</cp:coreProperties>
</file>