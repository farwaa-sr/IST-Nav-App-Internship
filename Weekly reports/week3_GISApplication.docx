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77B8" w14:textId="77777777" w:rsidR="00991638" w:rsidRPr="00AC0E8B" w:rsidRDefault="00991638" w:rsidP="00991638">
      <w:pPr>
        <w:pStyle w:val="Photo"/>
        <w:rPr>
          <w:color w:val="auto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2357CA74" w14:textId="77777777" w:rsidR="00991638" w:rsidRPr="00AC0E8B" w:rsidRDefault="00991638" w:rsidP="00991638">
      <w:pPr>
        <w:pStyle w:val="Title"/>
        <w:rPr>
          <w:color w:val="auto"/>
        </w:rPr>
      </w:pPr>
      <w:r w:rsidRPr="00AC0E8B">
        <w:rPr>
          <w:color w:val="auto"/>
        </w:rPr>
        <w:t>GIS Application</w:t>
      </w:r>
    </w:p>
    <w:p w14:paraId="79FE7A50" w14:textId="453B9290" w:rsidR="00991638" w:rsidRPr="00AC0E8B" w:rsidRDefault="00991638" w:rsidP="00991638">
      <w:pPr>
        <w:pStyle w:val="Subtitle"/>
        <w:rPr>
          <w:color w:val="auto"/>
        </w:rPr>
      </w:pPr>
      <w:r w:rsidRPr="00AC0E8B">
        <w:rPr>
          <w:color w:val="auto"/>
        </w:rPr>
        <w:t>NCGSA Internship – week 3</w:t>
      </w:r>
    </w:p>
    <w:p w14:paraId="32A7356A" w14:textId="3BA1CB9A" w:rsidR="00991638" w:rsidRPr="00AC0E8B" w:rsidRDefault="00991638" w:rsidP="00991638">
      <w:pPr>
        <w:pStyle w:val="ContactInfo"/>
        <w:rPr>
          <w:color w:val="auto"/>
        </w:rPr>
      </w:pPr>
      <w:r w:rsidRPr="00AC0E8B">
        <w:rPr>
          <w:color w:val="auto"/>
        </w:rPr>
        <w:t xml:space="preserve">1/8/22 | IST NAV App development | Mam Aneeqa </w:t>
      </w:r>
    </w:p>
    <w:p w14:paraId="53B90224" w14:textId="77777777" w:rsidR="00991638" w:rsidRPr="00AC0E8B" w:rsidRDefault="00991638" w:rsidP="00991638">
      <w:pPr>
        <w:pStyle w:val="ContactInfo"/>
        <w:rPr>
          <w:color w:val="auto"/>
        </w:rPr>
      </w:pPr>
      <w:r w:rsidRPr="00AC0E8B">
        <w:rPr>
          <w:color w:val="auto"/>
        </w:rPr>
        <w:t>Kiran Sardar           | 200901064</w:t>
      </w:r>
    </w:p>
    <w:p w14:paraId="7B9408B9" w14:textId="77777777" w:rsidR="00991638" w:rsidRPr="00AC0E8B" w:rsidRDefault="00991638" w:rsidP="00991638">
      <w:pPr>
        <w:pStyle w:val="ContactInfo"/>
        <w:rPr>
          <w:color w:val="auto"/>
        </w:rPr>
      </w:pPr>
      <w:r w:rsidRPr="00AC0E8B">
        <w:rPr>
          <w:color w:val="auto"/>
        </w:rPr>
        <w:t>Syeda Farwa Rizvi  | 200901098</w:t>
      </w:r>
      <w:r w:rsidRPr="00AC0E8B">
        <w:rPr>
          <w:color w:val="auto"/>
        </w:rPr>
        <w:br w:type="page"/>
      </w:r>
    </w:p>
    <w:p w14:paraId="791FA5C1" w14:textId="77777777" w:rsidR="00991638" w:rsidRPr="00AC0E8B" w:rsidRDefault="00991638" w:rsidP="00991638">
      <w:pPr>
        <w:pStyle w:val="Heading1"/>
        <w:rPr>
          <w:color w:val="auto"/>
        </w:rPr>
      </w:pPr>
      <w:r w:rsidRPr="00AC0E8B">
        <w:rPr>
          <w:color w:val="auto"/>
        </w:rPr>
        <w:lastRenderedPageBreak/>
        <w:t>Literature Review</w:t>
      </w:r>
    </w:p>
    <w:p w14:paraId="4E26C364" w14:textId="49FF2B97" w:rsidR="00991638" w:rsidRPr="00AC0E8B" w:rsidRDefault="00991638" w:rsidP="00991638">
      <w:pPr>
        <w:rPr>
          <w:color w:val="auto"/>
        </w:rPr>
      </w:pPr>
      <w:r w:rsidRPr="00AC0E8B">
        <w:rPr>
          <w:color w:val="auto"/>
        </w:rPr>
        <w:t>In the 3</w:t>
      </w:r>
      <w:r w:rsidRPr="00AC0E8B">
        <w:rPr>
          <w:color w:val="auto"/>
          <w:vertAlign w:val="superscript"/>
        </w:rPr>
        <w:t>rd</w:t>
      </w:r>
      <w:r w:rsidRPr="00AC0E8B">
        <w:rPr>
          <w:color w:val="auto"/>
        </w:rPr>
        <w:t xml:space="preserve"> week, we worked on the ideal design for UI/UX on Figma. And Created our first draft home page.</w:t>
      </w:r>
    </w:p>
    <w:p w14:paraId="5D381319" w14:textId="0A7C1969" w:rsidR="00991638" w:rsidRPr="00AC0E8B" w:rsidRDefault="00991638" w:rsidP="00991638">
      <w:pPr>
        <w:pStyle w:val="Heading2"/>
        <w:numPr>
          <w:ilvl w:val="0"/>
          <w:numId w:val="18"/>
        </w:numPr>
        <w:ind w:left="0"/>
        <w:rPr>
          <w:color w:val="auto"/>
        </w:rPr>
      </w:pPr>
      <w:r w:rsidRPr="00AC0E8B">
        <w:rPr>
          <w:color w:val="auto"/>
        </w:rPr>
        <w:t>UI/UX Design Idea</w:t>
      </w:r>
    </w:p>
    <w:p w14:paraId="55E79002" w14:textId="3BD38125" w:rsidR="00F16A8A" w:rsidRPr="00AC0E8B" w:rsidRDefault="00F16A8A" w:rsidP="00F16A8A">
      <w:pPr>
        <w:rPr>
          <w:color w:val="auto"/>
        </w:rPr>
      </w:pPr>
      <w:r w:rsidRPr="00AC0E8B">
        <w:rPr>
          <w:color w:val="auto"/>
        </w:rPr>
        <w:t>Figma is an interactive browser-based interaction design tool, with extra offline functionalities offered by desktop programs for macOS and Windows.</w:t>
      </w:r>
    </w:p>
    <w:p w14:paraId="543D2529" w14:textId="77777777" w:rsidR="00991638" w:rsidRPr="00AC0E8B" w:rsidRDefault="00991638" w:rsidP="00AC0E8B">
      <w:pPr>
        <w:keepNext/>
        <w:jc w:val="center"/>
        <w:rPr>
          <w:color w:val="auto"/>
        </w:rPr>
      </w:pPr>
      <w:r w:rsidRPr="00AC0E8B">
        <w:rPr>
          <w:noProof/>
          <w:color w:val="auto"/>
        </w:rPr>
        <w:drawing>
          <wp:inline distT="0" distB="0" distL="0" distR="0" wp14:anchorId="0ECD8BF5" wp14:editId="4CD15FE7">
            <wp:extent cx="5368248" cy="353906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768" cy="35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A2EC" w14:textId="2AEA0075" w:rsidR="00991638" w:rsidRPr="00AC0E8B" w:rsidRDefault="00000000" w:rsidP="00991638">
      <w:pPr>
        <w:pStyle w:val="Caption"/>
        <w:rPr>
          <w:color w:val="auto"/>
        </w:rPr>
      </w:pPr>
      <w:r w:rsidRPr="00AC0E8B">
        <w:rPr>
          <w:color w:val="auto"/>
        </w:rPr>
        <w:fldChar w:fldCharType="begin"/>
      </w:r>
      <w:r w:rsidRPr="00AC0E8B">
        <w:rPr>
          <w:color w:val="auto"/>
        </w:rPr>
        <w:instrText xml:space="preserve"> SEQ Figure \* roman </w:instrText>
      </w:r>
      <w:r w:rsidRPr="00AC0E8B">
        <w:rPr>
          <w:color w:val="auto"/>
        </w:rPr>
        <w:fldChar w:fldCharType="separate"/>
      </w:r>
      <w:r w:rsidR="003D73B1" w:rsidRPr="00AC0E8B">
        <w:rPr>
          <w:noProof/>
          <w:color w:val="auto"/>
        </w:rPr>
        <w:t>i</w:t>
      </w:r>
      <w:r w:rsidRPr="00AC0E8B">
        <w:rPr>
          <w:noProof/>
          <w:color w:val="auto"/>
        </w:rPr>
        <w:fldChar w:fldCharType="end"/>
      </w:r>
      <w:r w:rsidR="00991638" w:rsidRPr="00AC0E8B">
        <w:rPr>
          <w:color w:val="auto"/>
        </w:rPr>
        <w:t>) there will be 2 basic pages, Home Page and Maps Page</w:t>
      </w:r>
    </w:p>
    <w:p w14:paraId="4DBFFA0B" w14:textId="493B97AC" w:rsidR="00F16A8A" w:rsidRPr="00AC0E8B" w:rsidRDefault="00F16A8A" w:rsidP="00F16A8A">
      <w:pPr>
        <w:pStyle w:val="Heading2"/>
        <w:numPr>
          <w:ilvl w:val="0"/>
          <w:numId w:val="18"/>
        </w:numPr>
        <w:rPr>
          <w:color w:val="auto"/>
        </w:rPr>
      </w:pPr>
      <w:r w:rsidRPr="00AC0E8B">
        <w:rPr>
          <w:color w:val="auto"/>
        </w:rPr>
        <w:lastRenderedPageBreak/>
        <w:t>Basic Home page developed</w:t>
      </w:r>
    </w:p>
    <w:p w14:paraId="58B62CE3" w14:textId="6DBE1A2D" w:rsidR="00F16A8A" w:rsidRPr="00AC0E8B" w:rsidRDefault="00F16A8A" w:rsidP="00991638">
      <w:pPr>
        <w:rPr>
          <w:color w:val="auto"/>
        </w:rPr>
      </w:pPr>
      <w:r w:rsidRPr="00AC0E8B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F1175" wp14:editId="1E968AC1">
                <wp:simplePos x="0" y="0"/>
                <wp:positionH relativeFrom="column">
                  <wp:posOffset>0</wp:posOffset>
                </wp:positionH>
                <wp:positionV relativeFrom="paragraph">
                  <wp:posOffset>5137785</wp:posOffset>
                </wp:positionV>
                <wp:extent cx="211074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82B09B" w14:textId="2D4D1BA2" w:rsidR="00F16A8A" w:rsidRPr="00D13E41" w:rsidRDefault="00F16A8A" w:rsidP="00F16A8A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D73B1">
                              <w:rPr>
                                <w:noProof/>
                              </w:rPr>
                              <w:t>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) Home page first draft – functioning scroll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F117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404.55pt;width:166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+RCFQIAADgEAAAOAAAAZHJzL2Uyb0RvYy54bWysU8GO0zAQvSPxD5bvNG2BZRU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" stroked="f">
                <v:textbox style="mso-fit-shape-to-text:t" inset="0,0,0,0">
                  <w:txbxContent>
                    <w:p w14:paraId="6182B09B" w14:textId="2D4D1BA2" w:rsidR="00F16A8A" w:rsidRPr="00D13E41" w:rsidRDefault="00F16A8A" w:rsidP="00F16A8A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D73B1">
                        <w:rPr>
                          <w:noProof/>
                        </w:rPr>
                        <w:t>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) Home page first draft – functioning scroll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0E8B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4C99BC5C" wp14:editId="239FADC0">
            <wp:simplePos x="0" y="0"/>
            <wp:positionH relativeFrom="column">
              <wp:posOffset>53</wp:posOffset>
            </wp:positionH>
            <wp:positionV relativeFrom="paragraph">
              <wp:posOffset>389890</wp:posOffset>
            </wp:positionV>
            <wp:extent cx="2110740" cy="4690863"/>
            <wp:effectExtent l="0" t="0" r="3810" b="0"/>
            <wp:wrapSquare wrapText="bothSides"/>
            <wp:docPr id="7" name="Picture 7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69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4EEA4" w14:textId="77777777" w:rsidR="00F16A8A" w:rsidRPr="00AC0E8B" w:rsidRDefault="00F16A8A" w:rsidP="00AC0E8B">
      <w:pPr>
        <w:keepNext/>
        <w:jc w:val="right"/>
        <w:rPr>
          <w:color w:val="auto"/>
        </w:rPr>
      </w:pPr>
      <w:r w:rsidRPr="00AC0E8B">
        <w:rPr>
          <w:noProof/>
          <w:color w:val="auto"/>
        </w:rPr>
        <w:drawing>
          <wp:inline distT="0" distB="0" distL="0" distR="0" wp14:anchorId="7A434E3F" wp14:editId="78614FB2">
            <wp:extent cx="2145480" cy="478028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884" cy="47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7338" w14:textId="22F6BC0C" w:rsidR="00991638" w:rsidRPr="00AC0E8B" w:rsidRDefault="00000000" w:rsidP="00AC0E8B">
      <w:pPr>
        <w:pStyle w:val="Caption"/>
        <w:jc w:val="right"/>
        <w:rPr>
          <w:color w:val="auto"/>
        </w:rPr>
      </w:pPr>
      <w:r w:rsidRPr="00AC0E8B">
        <w:rPr>
          <w:color w:val="auto"/>
        </w:rPr>
        <w:fldChar w:fldCharType="begin"/>
      </w:r>
      <w:r w:rsidRPr="00AC0E8B">
        <w:rPr>
          <w:color w:val="auto"/>
        </w:rPr>
        <w:instrText xml:space="preserve"> SEQ Figure \* roman </w:instrText>
      </w:r>
      <w:r w:rsidRPr="00AC0E8B">
        <w:rPr>
          <w:color w:val="auto"/>
        </w:rPr>
        <w:fldChar w:fldCharType="separate"/>
      </w:r>
      <w:r w:rsidR="003D73B1" w:rsidRPr="00AC0E8B">
        <w:rPr>
          <w:noProof/>
          <w:color w:val="auto"/>
        </w:rPr>
        <w:t>iii</w:t>
      </w:r>
      <w:r w:rsidRPr="00AC0E8B">
        <w:rPr>
          <w:noProof/>
          <w:color w:val="auto"/>
        </w:rPr>
        <w:fldChar w:fldCharType="end"/>
      </w:r>
      <w:r w:rsidR="00F16A8A" w:rsidRPr="00AC0E8B">
        <w:rPr>
          <w:color w:val="auto"/>
        </w:rPr>
        <w:t>) Home page 2nd draft - functioning scroll view and implementing CSS</w:t>
      </w:r>
    </w:p>
    <w:p w14:paraId="0EC56C6F" w14:textId="77777777" w:rsidR="003D73B1" w:rsidRPr="00AC0E8B" w:rsidRDefault="003D73B1" w:rsidP="00AC0E8B">
      <w:pPr>
        <w:keepNext/>
        <w:jc w:val="center"/>
        <w:rPr>
          <w:color w:val="auto"/>
        </w:rPr>
      </w:pPr>
      <w:r w:rsidRPr="00AC0E8B">
        <w:rPr>
          <w:noProof/>
          <w:color w:val="auto"/>
        </w:rPr>
        <w:lastRenderedPageBreak/>
        <w:drawing>
          <wp:inline distT="0" distB="0" distL="0" distR="0" wp14:anchorId="542C14E5" wp14:editId="74F4483F">
            <wp:extent cx="2646091" cy="29032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199" cy="29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10C" w14:textId="75A5F508" w:rsidR="003D73B1" w:rsidRPr="00AC0E8B" w:rsidRDefault="00000000" w:rsidP="00AC0E8B">
      <w:pPr>
        <w:pStyle w:val="Caption"/>
        <w:jc w:val="center"/>
        <w:rPr>
          <w:color w:val="auto"/>
        </w:rPr>
      </w:pPr>
      <w:r w:rsidRPr="00AC0E8B">
        <w:rPr>
          <w:color w:val="auto"/>
        </w:rPr>
        <w:fldChar w:fldCharType="begin"/>
      </w:r>
      <w:r w:rsidRPr="00AC0E8B">
        <w:rPr>
          <w:color w:val="auto"/>
        </w:rPr>
        <w:instrText xml:space="preserve"> SEQ Figure \* roman </w:instrText>
      </w:r>
      <w:r w:rsidRPr="00AC0E8B">
        <w:rPr>
          <w:color w:val="auto"/>
        </w:rPr>
        <w:fldChar w:fldCharType="separate"/>
      </w:r>
      <w:r w:rsidR="003D73B1" w:rsidRPr="00AC0E8B">
        <w:rPr>
          <w:noProof/>
          <w:color w:val="auto"/>
        </w:rPr>
        <w:t>iv</w:t>
      </w:r>
      <w:r w:rsidRPr="00AC0E8B">
        <w:rPr>
          <w:noProof/>
          <w:color w:val="auto"/>
        </w:rPr>
        <w:fldChar w:fldCharType="end"/>
      </w:r>
      <w:r w:rsidR="003D73B1" w:rsidRPr="00AC0E8B">
        <w:rPr>
          <w:color w:val="auto"/>
        </w:rPr>
        <w:t>)Backend codings example</w:t>
      </w:r>
    </w:p>
    <w:p w14:paraId="7AB634B4" w14:textId="77777777" w:rsidR="003D73B1" w:rsidRPr="00AC0E8B" w:rsidRDefault="003D73B1" w:rsidP="003D73B1">
      <w:pPr>
        <w:rPr>
          <w:color w:val="auto"/>
        </w:rPr>
      </w:pPr>
    </w:p>
    <w:sectPr w:rsidR="003D73B1" w:rsidRPr="00AC0E8B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6796B" w14:textId="77777777" w:rsidR="001D4F10" w:rsidRDefault="001D4F10" w:rsidP="00C6554A">
      <w:pPr>
        <w:spacing w:before="0" w:after="0" w:line="240" w:lineRule="auto"/>
      </w:pPr>
      <w:r>
        <w:separator/>
      </w:r>
    </w:p>
  </w:endnote>
  <w:endnote w:type="continuationSeparator" w:id="0">
    <w:p w14:paraId="08A02661" w14:textId="77777777" w:rsidR="001D4F10" w:rsidRDefault="001D4F1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AA33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29D1" w14:textId="77777777" w:rsidR="001D4F10" w:rsidRDefault="001D4F1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752A4A0" w14:textId="77777777" w:rsidR="001D4F10" w:rsidRDefault="001D4F1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C41BA4"/>
    <w:multiLevelType w:val="hybridMultilevel"/>
    <w:tmpl w:val="74021450"/>
    <w:lvl w:ilvl="0" w:tplc="F5B01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D03EB"/>
    <w:multiLevelType w:val="hybridMultilevel"/>
    <w:tmpl w:val="30AA5C84"/>
    <w:lvl w:ilvl="0" w:tplc="8E421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9310647">
    <w:abstractNumId w:val="9"/>
  </w:num>
  <w:num w:numId="2" w16cid:durableId="573861256">
    <w:abstractNumId w:val="8"/>
  </w:num>
  <w:num w:numId="3" w16cid:durableId="286669020">
    <w:abstractNumId w:val="8"/>
  </w:num>
  <w:num w:numId="4" w16cid:durableId="1658610100">
    <w:abstractNumId w:val="9"/>
  </w:num>
  <w:num w:numId="5" w16cid:durableId="845440068">
    <w:abstractNumId w:val="14"/>
  </w:num>
  <w:num w:numId="6" w16cid:durableId="137915716">
    <w:abstractNumId w:val="10"/>
  </w:num>
  <w:num w:numId="7" w16cid:durableId="367267074">
    <w:abstractNumId w:val="11"/>
  </w:num>
  <w:num w:numId="8" w16cid:durableId="679508861">
    <w:abstractNumId w:val="7"/>
  </w:num>
  <w:num w:numId="9" w16cid:durableId="1399329948">
    <w:abstractNumId w:val="6"/>
  </w:num>
  <w:num w:numId="10" w16cid:durableId="1535847420">
    <w:abstractNumId w:val="5"/>
  </w:num>
  <w:num w:numId="11" w16cid:durableId="359400392">
    <w:abstractNumId w:val="4"/>
  </w:num>
  <w:num w:numId="12" w16cid:durableId="2030376195">
    <w:abstractNumId w:val="3"/>
  </w:num>
  <w:num w:numId="13" w16cid:durableId="1503814720">
    <w:abstractNumId w:val="2"/>
  </w:num>
  <w:num w:numId="14" w16cid:durableId="889195519">
    <w:abstractNumId w:val="1"/>
  </w:num>
  <w:num w:numId="15" w16cid:durableId="555355662">
    <w:abstractNumId w:val="0"/>
  </w:num>
  <w:num w:numId="16" w16cid:durableId="669913031">
    <w:abstractNumId w:val="8"/>
    <w:lvlOverride w:ilvl="0">
      <w:startOverride w:val="1"/>
    </w:lvlOverride>
  </w:num>
  <w:num w:numId="17" w16cid:durableId="54010873">
    <w:abstractNumId w:val="12"/>
  </w:num>
  <w:num w:numId="18" w16cid:durableId="10675334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0NDE0MDM2NbEwNDZU0lEKTi0uzszPAykwrAUAsAUUgSwAAAA="/>
  </w:docVars>
  <w:rsids>
    <w:rsidRoot w:val="00991638"/>
    <w:rsid w:val="001D4F10"/>
    <w:rsid w:val="002554CD"/>
    <w:rsid w:val="00293B83"/>
    <w:rsid w:val="002B4294"/>
    <w:rsid w:val="00333D0D"/>
    <w:rsid w:val="003D73B1"/>
    <w:rsid w:val="004C049F"/>
    <w:rsid w:val="005000E2"/>
    <w:rsid w:val="006A3CE7"/>
    <w:rsid w:val="00991638"/>
    <w:rsid w:val="00AC0E8B"/>
    <w:rsid w:val="00C6554A"/>
    <w:rsid w:val="00ED7C44"/>
    <w:rsid w:val="00F16A8A"/>
    <w:rsid w:val="00F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BB79C"/>
  <w15:chartTrackingRefBased/>
  <w15:docId w15:val="{4F3B02C7-EEC3-4054-B0DA-6513B74B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63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6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638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styleId="Strong">
    <w:name w:val="Strong"/>
    <w:basedOn w:val="DefaultParagraphFont"/>
    <w:uiPriority w:val="22"/>
    <w:qFormat/>
    <w:rsid w:val="00991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15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Farwa Rizvi</cp:lastModifiedBy>
  <cp:revision>2</cp:revision>
  <dcterms:created xsi:type="dcterms:W3CDTF">2022-08-03T09:55:00Z</dcterms:created>
  <dcterms:modified xsi:type="dcterms:W3CDTF">2022-08-24T04:35:00Z</dcterms:modified>
</cp:coreProperties>
</file>