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6AAA" w14:textId="77777777" w:rsidR="0015737A" w:rsidRPr="00AC0E8B" w:rsidRDefault="0015737A" w:rsidP="0015737A">
      <w:pPr>
        <w:pStyle w:val="Photo"/>
        <w:rPr>
          <w:color w:val="auto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58F2E1CF" w14:textId="77777777" w:rsidR="0015737A" w:rsidRPr="00AC0E8B" w:rsidRDefault="0015737A" w:rsidP="0015737A">
      <w:pPr>
        <w:pStyle w:val="Title"/>
        <w:rPr>
          <w:color w:val="auto"/>
        </w:rPr>
      </w:pPr>
      <w:r w:rsidRPr="00AC0E8B">
        <w:rPr>
          <w:color w:val="auto"/>
        </w:rPr>
        <w:t>GIS Application</w:t>
      </w:r>
    </w:p>
    <w:p w14:paraId="78CDAB52" w14:textId="77777777" w:rsidR="0015737A" w:rsidRPr="00AC0E8B" w:rsidRDefault="0015737A" w:rsidP="0015737A">
      <w:pPr>
        <w:pStyle w:val="Subtitle"/>
        <w:rPr>
          <w:color w:val="auto"/>
        </w:rPr>
      </w:pPr>
      <w:r w:rsidRPr="00AC0E8B">
        <w:rPr>
          <w:color w:val="auto"/>
        </w:rPr>
        <w:t xml:space="preserve">NCGSA Internship – week </w:t>
      </w:r>
      <w:r>
        <w:rPr>
          <w:color w:val="auto"/>
        </w:rPr>
        <w:t>5</w:t>
      </w:r>
    </w:p>
    <w:p w14:paraId="053262ED" w14:textId="77777777" w:rsidR="0015737A" w:rsidRPr="00AC0E8B" w:rsidRDefault="0015737A" w:rsidP="0015737A">
      <w:pPr>
        <w:pStyle w:val="ContactInfo"/>
        <w:rPr>
          <w:color w:val="auto"/>
        </w:rPr>
      </w:pPr>
      <w:r>
        <w:rPr>
          <w:color w:val="auto"/>
        </w:rPr>
        <w:t>8</w:t>
      </w:r>
      <w:r w:rsidRPr="00AC0E8B">
        <w:rPr>
          <w:color w:val="auto"/>
        </w:rPr>
        <w:t xml:space="preserve">/8/22 | IST NAV App development | Mam Aneeqa </w:t>
      </w:r>
    </w:p>
    <w:p w14:paraId="7909D491" w14:textId="77777777" w:rsidR="0015737A" w:rsidRPr="00AC0E8B" w:rsidRDefault="0015737A" w:rsidP="0015737A">
      <w:pPr>
        <w:pStyle w:val="ContactInfo"/>
        <w:rPr>
          <w:color w:val="auto"/>
        </w:rPr>
      </w:pPr>
      <w:r w:rsidRPr="00AC0E8B">
        <w:rPr>
          <w:color w:val="auto"/>
        </w:rPr>
        <w:t>Kiran Sardar           | 200901064</w:t>
      </w:r>
    </w:p>
    <w:p w14:paraId="092CC0E8" w14:textId="77777777" w:rsidR="0015737A" w:rsidRPr="00AC0E8B" w:rsidRDefault="0015737A" w:rsidP="0015737A">
      <w:pPr>
        <w:pStyle w:val="ContactInfo"/>
        <w:rPr>
          <w:color w:val="auto"/>
        </w:rPr>
      </w:pPr>
      <w:r w:rsidRPr="00AC0E8B">
        <w:rPr>
          <w:color w:val="auto"/>
        </w:rPr>
        <w:t>Syeda Farwa Rizvi  | 200901098</w:t>
      </w:r>
      <w:r w:rsidRPr="00AC0E8B">
        <w:rPr>
          <w:color w:val="auto"/>
        </w:rPr>
        <w:br w:type="page"/>
      </w:r>
    </w:p>
    <w:p w14:paraId="14F12C12" w14:textId="77777777" w:rsidR="0015737A" w:rsidRPr="00AC0E8B" w:rsidRDefault="0015737A" w:rsidP="0015737A">
      <w:pPr>
        <w:pStyle w:val="Heading1"/>
        <w:rPr>
          <w:color w:val="auto"/>
        </w:rPr>
      </w:pPr>
      <w:r w:rsidRPr="00AC0E8B">
        <w:rPr>
          <w:color w:val="auto"/>
        </w:rPr>
        <w:lastRenderedPageBreak/>
        <w:t>Literature Review</w:t>
      </w:r>
    </w:p>
    <w:p w14:paraId="0E390741" w14:textId="3C6B38E4" w:rsidR="0015737A" w:rsidRDefault="0015737A" w:rsidP="0015737A">
      <w:pPr>
        <w:rPr>
          <w:color w:val="auto"/>
        </w:rPr>
      </w:pPr>
      <w:r w:rsidRPr="00AC0E8B">
        <w:rPr>
          <w:color w:val="auto"/>
        </w:rPr>
        <w:t>In the</w:t>
      </w:r>
      <w:r>
        <w:rPr>
          <w:color w:val="auto"/>
        </w:rPr>
        <w:t xml:space="preserve"> </w:t>
      </w:r>
      <w:r>
        <w:rPr>
          <w:color w:val="auto"/>
        </w:rPr>
        <w:t>5</w:t>
      </w:r>
      <w:r w:rsidRPr="00574D94">
        <w:rPr>
          <w:color w:val="auto"/>
          <w:vertAlign w:val="superscript"/>
        </w:rPr>
        <w:t>th</w:t>
      </w:r>
      <w:r>
        <w:rPr>
          <w:color w:val="auto"/>
        </w:rPr>
        <w:t xml:space="preserve"> </w:t>
      </w:r>
      <w:r w:rsidRPr="00AC0E8B">
        <w:rPr>
          <w:color w:val="auto"/>
        </w:rPr>
        <w:t xml:space="preserve">week, </w:t>
      </w:r>
      <w:r>
        <w:rPr>
          <w:color w:val="auto"/>
        </w:rPr>
        <w:t xml:space="preserve">we </w:t>
      </w:r>
      <w:r w:rsidR="00436150">
        <w:rPr>
          <w:color w:val="auto"/>
        </w:rPr>
        <w:t>worked</w:t>
      </w:r>
      <w:r>
        <w:rPr>
          <w:color w:val="auto"/>
        </w:rPr>
        <w:t xml:space="preserve"> on the UI/UX implementation </w:t>
      </w:r>
      <w:r w:rsidR="00436150">
        <w:rPr>
          <w:color w:val="auto"/>
        </w:rPr>
        <w:t>of</w:t>
      </w:r>
      <w:r>
        <w:rPr>
          <w:color w:val="auto"/>
        </w:rPr>
        <w:t xml:space="preserve"> a expo client app was the aim. </w:t>
      </w:r>
    </w:p>
    <w:p w14:paraId="2504F491" w14:textId="2D09CEB4" w:rsidR="0015737A" w:rsidRDefault="0015737A" w:rsidP="0015737A">
      <w:pPr>
        <w:rPr>
          <w:color w:val="auto"/>
        </w:rPr>
      </w:pPr>
      <w:r>
        <w:rPr>
          <w:color w:val="auto"/>
        </w:rPr>
        <w:t xml:space="preserve">We also managed to add two pages, namely </w:t>
      </w:r>
      <w:r w:rsidR="00436150">
        <w:rPr>
          <w:color w:val="auto"/>
        </w:rPr>
        <w:t xml:space="preserve">the </w:t>
      </w:r>
      <w:r>
        <w:rPr>
          <w:color w:val="auto"/>
        </w:rPr>
        <w:t>Home page and Map page switching functionality to switch between the pages.</w:t>
      </w:r>
    </w:p>
    <w:p w14:paraId="3CD802C3" w14:textId="564395EA" w:rsidR="0015737A" w:rsidRPr="0015737A" w:rsidRDefault="0015737A" w:rsidP="0015737A">
      <w:pPr>
        <w:pStyle w:val="Heading2"/>
      </w:pPr>
      <w:r w:rsidRPr="0015737A">
        <w:t>UI/UX</w:t>
      </w:r>
    </w:p>
    <w:p w14:paraId="27EDA178" w14:textId="77777777" w:rsidR="00013991" w:rsidRDefault="00013991" w:rsidP="00013991">
      <w:pPr>
        <w:keepNext/>
      </w:pPr>
      <w:r w:rsidRPr="00013991">
        <w:drawing>
          <wp:inline distT="0" distB="0" distL="0" distR="0" wp14:anchorId="463094D1" wp14:editId="090212A8">
            <wp:extent cx="54864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4D2F" w14:textId="0A4AB0F6" w:rsidR="002C74C0" w:rsidRDefault="00013991" w:rsidP="00013991">
      <w:pPr>
        <w:pStyle w:val="Caption"/>
      </w:pPr>
      <w:fldSimple w:instr=" SEQ Figure \* roman ">
        <w:r w:rsidR="00FF193B">
          <w:rPr>
            <w:noProof/>
          </w:rPr>
          <w:t>i</w:t>
        </w:r>
      </w:fldSimple>
      <w:r>
        <w:t>) backend of tab one</w:t>
      </w:r>
    </w:p>
    <w:p w14:paraId="47B83F94" w14:textId="29AE7BE3" w:rsidR="00013991" w:rsidRDefault="00013991" w:rsidP="00013991">
      <w:r>
        <w:t>backend developed of tab one on TabOneScreen.tsx, this is a typescript file using multiple coding languages merged in one file so others regarding the ui will not need to be accessed.</w:t>
      </w:r>
    </w:p>
    <w:p w14:paraId="25D38DE8" w14:textId="7C8DB3ED" w:rsidR="00436150" w:rsidRDefault="00436150" w:rsidP="00436150">
      <w:pPr>
        <w:pStyle w:val="Heading4"/>
      </w:pPr>
      <w:r>
        <w:t>Code:</w:t>
      </w:r>
    </w:p>
    <w:p w14:paraId="4BEE619D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390EA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B226B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SectionList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"react-native"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452AA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41DE5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EditScreenInfo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'../components/EditScreenInfo'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BC7BD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'../components/Themed'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A66B6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RootTabScreenProps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'../types'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35824" w14:textId="77777777" w:rsidR="00436150" w:rsidRPr="00436150" w:rsidRDefault="00436150" w:rsidP="00436150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93904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6A9955"/>
          <w:sz w:val="21"/>
          <w:szCs w:val="21"/>
        </w:rPr>
        <w:t>//SEPERATOR LINE</w:t>
      </w:r>
    </w:p>
    <w:p w14:paraId="175D236D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DCDCAA"/>
          <w:sz w:val="21"/>
          <w:szCs w:val="21"/>
        </w:rPr>
        <w:t>Separator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B24BF52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separator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CCABDD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EA3FE2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1B205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6A9955"/>
          <w:sz w:val="21"/>
          <w:szCs w:val="21"/>
        </w:rPr>
        <w:t>//LIST DATA</w:t>
      </w:r>
    </w:p>
    <w:p w14:paraId="74373976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5A4674C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0F1B72CE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"About IST Nav"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0FF20C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"IST Nav aims to help guide you through the Institute of Space Technology in an effective and efficient way."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"This is an early release of the application and is yet to grow tremendously."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C58C74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EAA0CAA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1CB4BD63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"IST"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D23A75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Institute of Space Technology (also known as IST) (Urdu: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  <w:rtl/>
        </w:rPr>
        <w:t>ادارہ خلائی ٹیکنالوجی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) is a public university located in Islamabad, Pakistan. It is focused on the study of astronomy, aerospace engineering and astronautics. [2]"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"Established in 2002 under the auspices of the Pakistan National Space Agency. IST offers a wide array of undergraduate and graduate degrees in partnership of Beihang University and University of Surrey.[2] Since 2008, IST has an ISO certified management standard. IST is based on a 573 acre campus on the outskirts of Islamabad.[2][3] It is one of the top institutions as ranked by the Higher Education Commission.[4] Materials Inspection, Testing, and Characterization of Materials, a three-day workshop, was organised from March 8-10, 2022 at the Department of Materials Science and Engineering, (IST) Islamabad.[5]"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197CE3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4D8D6E6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B90581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E14F86F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B9A9B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715CF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C7674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E8E1DD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D84B8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DCDCAA"/>
          <w:sz w:val="21"/>
          <w:szCs w:val="21"/>
        </w:rPr>
        <w:t>TabOneScreen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}: 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RootTabScreenProps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'TabOne'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&gt;) {</w:t>
      </w:r>
    </w:p>
    <w:p w14:paraId="114971D8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9A12DA1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0623D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59573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ScrollView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34E13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SectionList</w:t>
      </w:r>
    </w:p>
    <w:p w14:paraId="2AB6D498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sections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3068CB5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keyExtractor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D50CC26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FB4CA2F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renderSectionHeader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}) 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5BD5AFE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8AE06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118D74C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086484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Separator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04D0A2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ScrollView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47E90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83E7F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23C12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C873F48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935E3D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2FCAA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15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4F3C992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88A848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AC7526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1705FA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4D131F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8E37B28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F880C7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712491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949316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DB869E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'space-mono'</w:t>
      </w:r>
    </w:p>
    <w:p w14:paraId="2EC803C9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A460C30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separator: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4E62ED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marginVertical: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3627F7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A810F6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9F8C3A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BD36542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scrollView: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E08D29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marginHorizontal: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944538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F3061B1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E208FCE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3996C6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59E199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30A936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fontStyle: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D86C7B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'100'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C6B23A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'space-mono'</w:t>
      </w:r>
    </w:p>
    <w:p w14:paraId="28B04B8A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E4EB957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fixToText: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28E7AA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4C5347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'space-evenly'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23A1A2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overlayColor: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'rgba(255,255,255,0.05)'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FCB1B1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6239DE97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1D3A78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58F1D9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</w:p>
    <w:p w14:paraId="2442ED06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68BB4D4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A504F4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BBD99C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marginVertical: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A980EC4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67B278F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94ED3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341BF22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68947" w14:textId="5FF7A508" w:rsidR="00E25CC2" w:rsidRDefault="00436150" w:rsidP="00436150">
      <w:pPr>
        <w:pStyle w:val="Heading4"/>
      </w:pPr>
      <w:r>
        <w:t>Output:</w:t>
      </w:r>
    </w:p>
    <w:p w14:paraId="2E035B0C" w14:textId="3F2BE0ED" w:rsidR="00013991" w:rsidRDefault="00E25CC2" w:rsidP="00013991">
      <w:r>
        <w:rPr>
          <w:noProof/>
        </w:rPr>
        <w:drawing>
          <wp:anchor distT="0" distB="0" distL="114300" distR="114300" simplePos="0" relativeHeight="251659264" behindDoc="0" locked="0" layoutInCell="1" allowOverlap="1" wp14:anchorId="1BCB34FA" wp14:editId="46E35450">
            <wp:simplePos x="0" y="0"/>
            <wp:positionH relativeFrom="column">
              <wp:posOffset>2819400</wp:posOffset>
            </wp:positionH>
            <wp:positionV relativeFrom="paragraph">
              <wp:posOffset>0</wp:posOffset>
            </wp:positionV>
            <wp:extent cx="2508885" cy="5577840"/>
            <wp:effectExtent l="0" t="0" r="5715" b="381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0AB0F" wp14:editId="6C66EEA5">
                <wp:simplePos x="0" y="0"/>
                <wp:positionH relativeFrom="column">
                  <wp:posOffset>0</wp:posOffset>
                </wp:positionH>
                <wp:positionV relativeFrom="paragraph">
                  <wp:posOffset>5634990</wp:posOffset>
                </wp:positionV>
                <wp:extent cx="250952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CE9DF2" w14:textId="1B6BB787" w:rsidR="00E25CC2" w:rsidRPr="000A6F4A" w:rsidRDefault="00E25CC2" w:rsidP="00E25CC2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F193B">
                              <w:rPr>
                                <w:noProof/>
                              </w:rPr>
                              <w:t>ii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)Home Page Scrollable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0AB0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443.7pt;width:197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" stroked="f">
                <v:textbox style="mso-fit-shape-to-text:t" inset="0,0,0,0">
                  <w:txbxContent>
                    <w:p w14:paraId="76CE9DF2" w14:textId="1B6BB787" w:rsidR="00E25CC2" w:rsidRPr="000A6F4A" w:rsidRDefault="00E25CC2" w:rsidP="00E25CC2">
                      <w:pPr>
                        <w:pStyle w:val="Caption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FF193B">
                        <w:rPr>
                          <w:noProof/>
                        </w:rPr>
                        <w:t>ii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)Home Page Scrollable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33FBC5" wp14:editId="44703C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09852" cy="5577840"/>
            <wp:effectExtent l="0" t="0" r="508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852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Home Page UI developed</w:t>
      </w:r>
    </w:p>
    <w:p w14:paraId="4F0F9BC9" w14:textId="77777777" w:rsidR="00E25CC2" w:rsidRDefault="00E25CC2" w:rsidP="00E25CC2">
      <w:pPr>
        <w:keepNext/>
      </w:pPr>
      <w:r w:rsidRPr="00E25CC2">
        <w:lastRenderedPageBreak/>
        <w:drawing>
          <wp:inline distT="0" distB="0" distL="0" distR="0" wp14:anchorId="6DC518BB" wp14:editId="7FE5A589">
            <wp:extent cx="5486400" cy="3923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AD76" w14:textId="5FCFE36A" w:rsidR="00E25CC2" w:rsidRDefault="00E25CC2" w:rsidP="00E25CC2">
      <w:pPr>
        <w:pStyle w:val="Caption"/>
      </w:pPr>
      <w:fldSimple w:instr=" SEQ Figure \* roman ">
        <w:r w:rsidR="00FF193B">
          <w:rPr>
            <w:noProof/>
          </w:rPr>
          <w:t>iii</w:t>
        </w:r>
      </w:fldSimple>
      <w:r>
        <w:t>) Tab two code UI</w:t>
      </w:r>
    </w:p>
    <w:p w14:paraId="4554451B" w14:textId="116746B1" w:rsidR="00436150" w:rsidRDefault="00436150" w:rsidP="00436150">
      <w:pPr>
        <w:pStyle w:val="Heading4"/>
      </w:pPr>
      <w:r>
        <w:t>Code:</w:t>
      </w:r>
    </w:p>
    <w:p w14:paraId="2EA2C18B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7B622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2F884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EditScreenInfo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'../components/EditScreenInfo'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44A256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'../components/Themed'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4BAE5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2D48E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DCDCAA"/>
          <w:sz w:val="21"/>
          <w:szCs w:val="21"/>
        </w:rPr>
        <w:t>TabTwoScreen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2B1450C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5B2A1B2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1F651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Tab Two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3544B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separator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lightColor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"#eee"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darkColor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"rgba(255,255,255,0.1)"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45BD67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EditScreenInfo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"/screens/TabTwoScreen.tsx"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7FF182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0E0F2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62A259C9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5B64DD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93AE5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15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895170B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A1CF25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4A997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3AD5F5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2ED227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940D3D8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0BEFB8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F82F33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378AB2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0D0C054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separator: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6F456A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marginVertical: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C6A064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03EE9A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E54E5B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1FBCCAE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3E7FDF5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EDB99" w14:textId="77777777" w:rsidR="00E25CC2" w:rsidRDefault="00E25CC2" w:rsidP="00E25CC2">
      <w:pPr>
        <w:keepNext/>
      </w:pPr>
      <w:r>
        <w:rPr>
          <w:noProof/>
        </w:rPr>
        <w:drawing>
          <wp:inline distT="0" distB="0" distL="0" distR="0" wp14:anchorId="0D8D50E3" wp14:editId="5233CA7D">
            <wp:extent cx="2232122" cy="496062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235" cy="49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BC59" w14:textId="64181674" w:rsidR="00E25CC2" w:rsidRDefault="00E25CC2" w:rsidP="00E25CC2">
      <w:pPr>
        <w:pStyle w:val="Caption"/>
      </w:pPr>
      <w:fldSimple w:instr=" SEQ Figure \* roman ">
        <w:r w:rsidR="00FF193B">
          <w:rPr>
            <w:noProof/>
          </w:rPr>
          <w:t>iv</w:t>
        </w:r>
      </w:fldSimple>
      <w:r>
        <w:t>)Template generated for map to be put</w:t>
      </w:r>
    </w:p>
    <w:p w14:paraId="1C1E7C75" w14:textId="7FA77B89" w:rsidR="00E25CC2" w:rsidRDefault="00FF193B" w:rsidP="00E25CC2">
      <w:pPr>
        <w:pStyle w:val="Heading2"/>
      </w:pPr>
      <w:r>
        <w:lastRenderedPageBreak/>
        <w:t>Button finctionality</w:t>
      </w:r>
    </w:p>
    <w:p w14:paraId="0580AEB6" w14:textId="77777777" w:rsidR="00FF193B" w:rsidRDefault="00FF193B" w:rsidP="00FF193B">
      <w:pPr>
        <w:keepNext/>
      </w:pPr>
      <w:r>
        <w:rPr>
          <w:noProof/>
        </w:rPr>
        <w:drawing>
          <wp:inline distT="0" distB="0" distL="0" distR="0" wp14:anchorId="40FF47E8" wp14:editId="4378FC63">
            <wp:extent cx="2232025" cy="761785"/>
            <wp:effectExtent l="0" t="0" r="0" b="63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43"/>
                    <a:stretch/>
                  </pic:blipFill>
                  <pic:spPr bwMode="auto">
                    <a:xfrm>
                      <a:off x="0" y="0"/>
                      <a:ext cx="2234235" cy="76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B2B5B" w14:textId="0B935FB3" w:rsidR="00FF193B" w:rsidRPr="00FF193B" w:rsidRDefault="00FF193B" w:rsidP="00FF193B">
      <w:pPr>
        <w:pStyle w:val="Caption"/>
      </w:pPr>
      <w:fldSimple w:instr=" SEQ Figure \* roman ">
        <w:r>
          <w:rPr>
            <w:noProof/>
          </w:rPr>
          <w:t>v</w:t>
        </w:r>
      </w:fldSimple>
      <w:r>
        <w:t>)Home page and Map page button functionality</w:t>
      </w:r>
    </w:p>
    <w:p w14:paraId="568E151D" w14:textId="2201AAC1" w:rsidR="00436150" w:rsidRDefault="00436150" w:rsidP="00436150">
      <w:pPr>
        <w:pStyle w:val="Heading4"/>
      </w:pPr>
      <w:r>
        <w:t>Final app.tsx file code:</w:t>
      </w:r>
    </w:p>
    <w:p w14:paraId="48D28BBF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'expo-status-bar'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7EC50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SafeAreaProvider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'react-native-safe-area-context'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418F4D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37FCC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useCachedResources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'./hooks/useCachedResources'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A94A4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useColorScheme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'./hooks/useColorScheme'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54820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E9178"/>
          <w:sz w:val="21"/>
          <w:szCs w:val="21"/>
        </w:rPr>
        <w:t>'./navigation'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CA05B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0ADC2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AF6B820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isLoadingComplete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6150">
        <w:rPr>
          <w:rFonts w:ascii="Consolas" w:eastAsia="Times New Roman" w:hAnsi="Consolas" w:cs="Times New Roman"/>
          <w:color w:val="DCDCAA"/>
          <w:sz w:val="21"/>
          <w:szCs w:val="21"/>
        </w:rPr>
        <w:t>useCachedResources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029CDB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colorScheme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6150">
        <w:rPr>
          <w:rFonts w:ascii="Consolas" w:eastAsia="Times New Roman" w:hAnsi="Consolas" w:cs="Times New Roman"/>
          <w:color w:val="DCDCAA"/>
          <w:sz w:val="21"/>
          <w:szCs w:val="21"/>
        </w:rPr>
        <w:t>useColorScheme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4879DE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7FA3D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isLoadingComplete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C7BFAB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0BDDD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50B0B6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E97FF66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SafeAreaProvider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DB842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Navigation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9CDCFE"/>
          <w:sz w:val="21"/>
          <w:szCs w:val="21"/>
        </w:rPr>
        <w:t>colorScheme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6150">
        <w:rPr>
          <w:rFonts w:ascii="Consolas" w:eastAsia="Times New Roman" w:hAnsi="Consolas" w:cs="Times New Roman"/>
          <w:color w:val="4FC1FF"/>
          <w:sz w:val="21"/>
          <w:szCs w:val="21"/>
        </w:rPr>
        <w:t>colorScheme</w:t>
      </w:r>
      <w:r w:rsidRPr="0043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028B67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AAB693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150">
        <w:rPr>
          <w:rFonts w:ascii="Consolas" w:eastAsia="Times New Roman" w:hAnsi="Consolas" w:cs="Times New Roman"/>
          <w:color w:val="4EC9B0"/>
          <w:sz w:val="21"/>
          <w:szCs w:val="21"/>
        </w:rPr>
        <w:t>SafeAreaProvider</w:t>
      </w:r>
      <w:r w:rsidRPr="00436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AFC2C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918E480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B02C50A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4DCF80" w14:textId="77777777" w:rsidR="00436150" w:rsidRPr="00436150" w:rsidRDefault="00436150" w:rsidP="00436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081E2" w14:textId="58309366" w:rsidR="00436150" w:rsidRDefault="0069204F" w:rsidP="0069204F">
      <w:pPr>
        <w:pStyle w:val="Heading3"/>
      </w:pPr>
      <w:r>
        <w:t>Navigational file (index.tsx)</w:t>
      </w:r>
    </w:p>
    <w:p w14:paraId="588CFC44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3B69994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 * If you are not familiar with React Navigation, refer to the "Fundamentals" guide:</w:t>
      </w:r>
    </w:p>
    <w:p w14:paraId="7F2E8EE4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 * https://reactnavigation.org/docs/getting-started</w:t>
      </w:r>
    </w:p>
    <w:p w14:paraId="382CAFA6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14:paraId="255B3FA9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38A5ED65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FontAwesome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'@expo/vector-icons'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0FB9B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createBottomTabNavigator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'@react-navigation/bottom-tabs'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1140D3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NavigationContainer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DefaultTheme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DarkTheme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0BE7C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createNativeStackNavigator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'@react-navigation/native-stack'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88119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D850F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ColorSchemeName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Pressable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6565B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BCCF5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'../constants/Colors'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29C0F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useColorScheme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'../hooks/useColorScheme'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9C91D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ModalScreen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'../screens/ModalScreen'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512F6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NotFoundScreen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'../screens/NotFoundScreen'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52E66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TabOneScreen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'../screens/TabOneScreen'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1E062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TabTwoScreen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'../screens/TabTwoScreen'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A0E02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RootStackParamList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RootTabParamList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RootTabScreenProps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'../types'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826B1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LinkingConfiguration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'./LinkingConfiguration'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0FE1C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15FA5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DCDCAA"/>
          <w:sz w:val="21"/>
          <w:szCs w:val="21"/>
        </w:rPr>
        <w:t>Navigation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colorScheme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}: 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colorScheme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ColorSchemeName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14:paraId="173F373A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F367054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</w:p>
    <w:p w14:paraId="16803291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linking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4FC1FF"/>
          <w:sz w:val="21"/>
          <w:szCs w:val="21"/>
        </w:rPr>
        <w:t>LinkingConfiguration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F209574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colorScheme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'dark'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69204F">
        <w:rPr>
          <w:rFonts w:ascii="Consolas" w:eastAsia="Times New Roman" w:hAnsi="Consolas" w:cs="Times New Roman"/>
          <w:color w:val="4FC1FF"/>
          <w:sz w:val="21"/>
          <w:szCs w:val="21"/>
        </w:rPr>
        <w:t>DarkTheme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69204F">
        <w:rPr>
          <w:rFonts w:ascii="Consolas" w:eastAsia="Times New Roman" w:hAnsi="Consolas" w:cs="Times New Roman"/>
          <w:color w:val="4FC1FF"/>
          <w:sz w:val="21"/>
          <w:szCs w:val="21"/>
        </w:rPr>
        <w:t>DefaultTheme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2667F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RootNavigator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F2EA6E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86511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28E9EE41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660C7B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98E7F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ADC6060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 * A root stack navigator is often used for displaying modals on top of all other content.</w:t>
      </w:r>
    </w:p>
    <w:p w14:paraId="636A0C3A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 * https://reactnavigation.org/docs/modal</w:t>
      </w:r>
    </w:p>
    <w:p w14:paraId="7664069A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65E339C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4FC1FF"/>
          <w:sz w:val="21"/>
          <w:szCs w:val="21"/>
        </w:rPr>
        <w:t>Stack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04F">
        <w:rPr>
          <w:rFonts w:ascii="Consolas" w:eastAsia="Times New Roman" w:hAnsi="Consolas" w:cs="Times New Roman"/>
          <w:color w:val="DCDCAA"/>
          <w:sz w:val="21"/>
          <w:szCs w:val="21"/>
        </w:rPr>
        <w:t>createNativeStackNavigator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RootStackParamList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16EED6A5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D2BDD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DCDCAA"/>
          <w:sz w:val="21"/>
          <w:szCs w:val="21"/>
        </w:rPr>
        <w:t>RootNavigator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578B8C5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3551E3C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58DE7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DCDCAA"/>
          <w:sz w:val="21"/>
          <w:szCs w:val="21"/>
        </w:rPr>
        <w:t>BottomTabNavigator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headerShown: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D1DA44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"NotFound"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DCDCAA"/>
          <w:sz w:val="21"/>
          <w:szCs w:val="21"/>
        </w:rPr>
        <w:t>NotFoundScreen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'Oops!'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AF6382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Stack.Group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presentation: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'modal'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92EFE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DCDCAA"/>
          <w:sz w:val="21"/>
          <w:szCs w:val="21"/>
        </w:rPr>
        <w:t>ModalScreen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DCAC06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Stack.Group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055A5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27142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);</w:t>
      </w:r>
    </w:p>
    <w:p w14:paraId="27DFD469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E4750B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B09F9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06A93A4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 * A bottom tab navigator displays tab buttons on the bottom of the display to switch screens.</w:t>
      </w:r>
    </w:p>
    <w:p w14:paraId="63AEA98E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 * https://reactnavigation.org/docs/bottom-tab-navigator</w:t>
      </w:r>
    </w:p>
    <w:p w14:paraId="3EABA885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A6CBA6D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4FC1FF"/>
          <w:sz w:val="21"/>
          <w:szCs w:val="21"/>
        </w:rPr>
        <w:t>BottomTab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04F">
        <w:rPr>
          <w:rFonts w:ascii="Consolas" w:eastAsia="Times New Roman" w:hAnsi="Consolas" w:cs="Times New Roman"/>
          <w:color w:val="DCDCAA"/>
          <w:sz w:val="21"/>
          <w:szCs w:val="21"/>
        </w:rPr>
        <w:t>createBottomTabNavigator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RootTabParamList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1838C5B6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58FFD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DCDCAA"/>
          <w:sz w:val="21"/>
          <w:szCs w:val="21"/>
        </w:rPr>
        <w:t>BottomTabNavigator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171B194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4FC1FF"/>
          <w:sz w:val="21"/>
          <w:szCs w:val="21"/>
        </w:rPr>
        <w:t>colorScheme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04F">
        <w:rPr>
          <w:rFonts w:ascii="Consolas" w:eastAsia="Times New Roman" w:hAnsi="Consolas" w:cs="Times New Roman"/>
          <w:color w:val="DCDCAA"/>
          <w:sz w:val="21"/>
          <w:szCs w:val="21"/>
        </w:rPr>
        <w:t>useColorScheme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B65E59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E3F2C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0DA2F5D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BottomTab.Navigator</w:t>
      </w:r>
    </w:p>
    <w:p w14:paraId="4D57B4FD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initialRouteName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"TabOne"</w:t>
      </w:r>
    </w:p>
    <w:p w14:paraId="38C71C36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9221CD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tabBarActiveTintColor: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204F">
        <w:rPr>
          <w:rFonts w:ascii="Consolas" w:eastAsia="Times New Roman" w:hAnsi="Consolas" w:cs="Times New Roman"/>
          <w:color w:val="4FC1FF"/>
          <w:sz w:val="21"/>
          <w:szCs w:val="21"/>
        </w:rPr>
        <w:t>colorScheme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tint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279BAE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C0C65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BottomTab.Screen</w:t>
      </w:r>
    </w:p>
    <w:p w14:paraId="6FC462A5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"TabOne"</w:t>
      </w:r>
    </w:p>
    <w:p w14:paraId="5C09399E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DCDCAA"/>
          <w:sz w:val="21"/>
          <w:szCs w:val="21"/>
        </w:rPr>
        <w:t>TabOneScreen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8F44EF8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}: 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RootTabScreenProps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'TabOne'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&gt;) 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14:paraId="7F86617F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574A6F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204F">
        <w:rPr>
          <w:rFonts w:ascii="Consolas" w:eastAsia="Times New Roman" w:hAnsi="Consolas" w:cs="Times New Roman"/>
          <w:color w:val="DCDCAA"/>
          <w:sz w:val="21"/>
          <w:szCs w:val="21"/>
        </w:rPr>
        <w:t>tabBarIcon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TabBarIcon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"code"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CF638E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204F">
        <w:rPr>
          <w:rFonts w:ascii="Consolas" w:eastAsia="Times New Roman" w:hAnsi="Consolas" w:cs="Times New Roman"/>
          <w:color w:val="DCDCAA"/>
          <w:sz w:val="21"/>
          <w:szCs w:val="21"/>
        </w:rPr>
        <w:t>headerRight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B2B399E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</w:p>
    <w:p w14:paraId="744E4620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04F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'Modal'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9E530D5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pressed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14:paraId="688F5B48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pressed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69204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6920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ADB564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})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4AE2B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FontAwesome</w:t>
      </w:r>
    </w:p>
    <w:p w14:paraId="396A9697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"info-circle"</w:t>
      </w:r>
    </w:p>
    <w:p w14:paraId="491FF912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A2F5B0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204F">
        <w:rPr>
          <w:rFonts w:ascii="Consolas" w:eastAsia="Times New Roman" w:hAnsi="Consolas" w:cs="Times New Roman"/>
          <w:color w:val="4FC1FF"/>
          <w:sz w:val="21"/>
          <w:szCs w:val="21"/>
        </w:rPr>
        <w:t>colorScheme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B84C17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14BB818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E22ADC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33854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3DE4B27A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99FC27F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F54340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BottomTab.Screen</w:t>
      </w:r>
    </w:p>
    <w:p w14:paraId="6C21C22B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"TabTwo"</w:t>
      </w:r>
    </w:p>
    <w:p w14:paraId="6622D63E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TabTwoScreen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181F4A5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933BE7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'Maps'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6DDE38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204F">
        <w:rPr>
          <w:rFonts w:ascii="Consolas" w:eastAsia="Times New Roman" w:hAnsi="Consolas" w:cs="Times New Roman"/>
          <w:color w:val="DCDCAA"/>
          <w:sz w:val="21"/>
          <w:szCs w:val="21"/>
        </w:rPr>
        <w:t>tabBarIcon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TabBarIcon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"code"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F2C0E4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DECDAA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849645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BottomTab.Navigator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5D904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0CE34EE4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562B8B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11524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324CEE8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 * You can explore the built-in icon families and icons on the web at https://icons.expo.fyi/</w:t>
      </w:r>
    </w:p>
    <w:p w14:paraId="16228967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5FDF634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DCDCAA"/>
          <w:sz w:val="21"/>
          <w:szCs w:val="21"/>
        </w:rPr>
        <w:t>TabBarIcon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ADB152A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ComponentProps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FontAwesome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C7B1CC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C81CD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14:paraId="460C7323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FontAwesome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9204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9D224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F9369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BA31B" w14:textId="4167950B" w:rsidR="0069204F" w:rsidRDefault="0069204F" w:rsidP="0069204F">
      <w:pPr>
        <w:pStyle w:val="Heading3"/>
      </w:pPr>
      <w:r>
        <w:t>Linking: (the multiple pages)</w:t>
      </w:r>
    </w:p>
    <w:p w14:paraId="5986626D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37ACD69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 * Learn more about deep linking with React Navigation</w:t>
      </w:r>
    </w:p>
    <w:p w14:paraId="6926F881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 * https://reactnavigation.org/docs/deep-linking</w:t>
      </w:r>
    </w:p>
    <w:p w14:paraId="17185205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 * https://reactnavigation.org/docs/configuring-links</w:t>
      </w:r>
    </w:p>
    <w:p w14:paraId="1B0F4589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33EB69B1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28BBB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LinkingOptions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F77C5F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Linking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'expo-linking'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B1085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58725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RootStackParamList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'../types'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E8590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6A72D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4FC1FF"/>
          <w:sz w:val="21"/>
          <w:szCs w:val="21"/>
        </w:rPr>
        <w:t>linking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LinkingOptions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204F">
        <w:rPr>
          <w:rFonts w:ascii="Consolas" w:eastAsia="Times New Roman" w:hAnsi="Consolas" w:cs="Times New Roman"/>
          <w:color w:val="4EC9B0"/>
          <w:sz w:val="21"/>
          <w:szCs w:val="21"/>
        </w:rPr>
        <w:t>RootStackParamList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&gt; = {</w:t>
      </w:r>
    </w:p>
    <w:p w14:paraId="2A58363A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prefixes: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Linking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04F">
        <w:rPr>
          <w:rFonts w:ascii="Consolas" w:eastAsia="Times New Roman" w:hAnsi="Consolas" w:cs="Times New Roman"/>
          <w:color w:val="DCDCAA"/>
          <w:sz w:val="21"/>
          <w:szCs w:val="21"/>
        </w:rPr>
        <w:t>makeUrl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1525107C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config: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F62E7A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screens: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61D877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B9EE0D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screens: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EE31A1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TabOne: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F2BD35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screens: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51A4A6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TabOneScreen: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'one'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263AAA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},</w:t>
      </w:r>
    </w:p>
    <w:p w14:paraId="7EA554BC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27B0AD5B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TabTwo: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F735AE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screens: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D321D7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TabTwoScreen: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'two'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C5EF7B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5B80E1E7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7A6738CD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64FB012A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0C68894B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Modal: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'modal'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7BE57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204F">
        <w:rPr>
          <w:rFonts w:ascii="Consolas" w:eastAsia="Times New Roman" w:hAnsi="Consolas" w:cs="Times New Roman"/>
          <w:color w:val="9CDCFE"/>
          <w:sz w:val="21"/>
          <w:szCs w:val="21"/>
        </w:rPr>
        <w:t>NotFound: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FDDD02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D14618D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1EF5787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FDD92C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11BA9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04F">
        <w:rPr>
          <w:rFonts w:ascii="Consolas" w:eastAsia="Times New Roman" w:hAnsi="Consolas" w:cs="Times New Roman"/>
          <w:color w:val="4FC1FF"/>
          <w:sz w:val="21"/>
          <w:szCs w:val="21"/>
        </w:rPr>
        <w:t>linking</w:t>
      </w:r>
      <w:r w:rsidRPr="00692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0F28D1" w14:textId="77777777" w:rsidR="0069204F" w:rsidRPr="0069204F" w:rsidRDefault="0069204F" w:rsidP="006920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D98BE" w14:textId="77777777" w:rsidR="0069204F" w:rsidRPr="0069204F" w:rsidRDefault="0069204F" w:rsidP="0069204F"/>
    <w:sectPr w:rsidR="0069204F" w:rsidRPr="0069204F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F4E36" w14:textId="77777777" w:rsidR="005D54C9" w:rsidRDefault="005D54C9" w:rsidP="00C6554A">
      <w:pPr>
        <w:spacing w:before="0" w:after="0" w:line="240" w:lineRule="auto"/>
      </w:pPr>
      <w:r>
        <w:separator/>
      </w:r>
    </w:p>
  </w:endnote>
  <w:endnote w:type="continuationSeparator" w:id="0">
    <w:p w14:paraId="17B13ADA" w14:textId="77777777" w:rsidR="005D54C9" w:rsidRDefault="005D54C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B3F96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3FBBB" w14:textId="77777777" w:rsidR="005D54C9" w:rsidRDefault="005D54C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7E0FD90" w14:textId="77777777" w:rsidR="005D54C9" w:rsidRDefault="005D54C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18D03EB"/>
    <w:multiLevelType w:val="hybridMultilevel"/>
    <w:tmpl w:val="0D06F936"/>
    <w:lvl w:ilvl="0" w:tplc="186C66C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F85F00"/>
    <w:multiLevelType w:val="hybridMultilevel"/>
    <w:tmpl w:val="8E9C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31242">
    <w:abstractNumId w:val="9"/>
  </w:num>
  <w:num w:numId="2" w16cid:durableId="496192693">
    <w:abstractNumId w:val="8"/>
  </w:num>
  <w:num w:numId="3" w16cid:durableId="367536946">
    <w:abstractNumId w:val="8"/>
  </w:num>
  <w:num w:numId="4" w16cid:durableId="1012100944">
    <w:abstractNumId w:val="9"/>
  </w:num>
  <w:num w:numId="5" w16cid:durableId="150097023">
    <w:abstractNumId w:val="13"/>
  </w:num>
  <w:num w:numId="6" w16cid:durableId="979766357">
    <w:abstractNumId w:val="10"/>
  </w:num>
  <w:num w:numId="7" w16cid:durableId="1676111342">
    <w:abstractNumId w:val="11"/>
  </w:num>
  <w:num w:numId="8" w16cid:durableId="1831674602">
    <w:abstractNumId w:val="7"/>
  </w:num>
  <w:num w:numId="9" w16cid:durableId="1385135648">
    <w:abstractNumId w:val="6"/>
  </w:num>
  <w:num w:numId="10" w16cid:durableId="2007172464">
    <w:abstractNumId w:val="5"/>
  </w:num>
  <w:num w:numId="11" w16cid:durableId="1735664075">
    <w:abstractNumId w:val="4"/>
  </w:num>
  <w:num w:numId="12" w16cid:durableId="1220098108">
    <w:abstractNumId w:val="3"/>
  </w:num>
  <w:num w:numId="13" w16cid:durableId="1963027851">
    <w:abstractNumId w:val="2"/>
  </w:num>
  <w:num w:numId="14" w16cid:durableId="1549339410">
    <w:abstractNumId w:val="1"/>
  </w:num>
  <w:num w:numId="15" w16cid:durableId="1764493314">
    <w:abstractNumId w:val="0"/>
  </w:num>
  <w:num w:numId="16" w16cid:durableId="1489134009">
    <w:abstractNumId w:val="12"/>
  </w:num>
  <w:num w:numId="17" w16cid:durableId="12237180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7A"/>
    <w:rsid w:val="00013991"/>
    <w:rsid w:val="0015737A"/>
    <w:rsid w:val="002554CD"/>
    <w:rsid w:val="00293B83"/>
    <w:rsid w:val="002B4294"/>
    <w:rsid w:val="00333D0D"/>
    <w:rsid w:val="00436150"/>
    <w:rsid w:val="004C049F"/>
    <w:rsid w:val="005000E2"/>
    <w:rsid w:val="005D54C9"/>
    <w:rsid w:val="0069204F"/>
    <w:rsid w:val="006A3CE7"/>
    <w:rsid w:val="00863181"/>
    <w:rsid w:val="00C6554A"/>
    <w:rsid w:val="00CD44B4"/>
    <w:rsid w:val="00E25CC2"/>
    <w:rsid w:val="00ED7C44"/>
    <w:rsid w:val="00F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F9493"/>
  <w15:chartTrackingRefBased/>
  <w15:docId w15:val="{26C0E636-6BCE-4181-8DCF-6B0D647C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7A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37A"/>
    <w:pPr>
      <w:keepNext/>
      <w:keepLines/>
      <w:numPr>
        <w:numId w:val="16"/>
      </w:numPr>
      <w:spacing w:before="240" w:after="0"/>
      <w:ind w:left="0" w:firstLine="0"/>
      <w:contextualSpacing/>
      <w:outlineLvl w:val="1"/>
    </w:pPr>
    <w:rPr>
      <w:rFonts w:asciiTheme="majorHAnsi" w:eastAsiaTheme="majorEastAsia" w:hAnsiTheme="majorHAnsi" w:cstheme="majorBidi"/>
      <w:caps/>
      <w:color w:val="auto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3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3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ut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37A"/>
    <w:rPr>
      <w:rFonts w:asciiTheme="majorHAnsi" w:eastAsiaTheme="majorEastAsia" w:hAnsiTheme="majorHAnsi" w:cstheme="majorBidi"/>
      <w:caps/>
      <w:color w:val="auto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737A"/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5737A"/>
    <w:rPr>
      <w:rFonts w:asciiTheme="majorHAnsi" w:eastAsiaTheme="majorEastAsia" w:hAnsiTheme="majorHAnsi" w:cstheme="majorBidi"/>
      <w:i/>
      <w:iCs/>
      <w:color w:val="auto"/>
    </w:rPr>
  </w:style>
  <w:style w:type="paragraph" w:styleId="ListParagraph">
    <w:name w:val="List Paragraph"/>
    <w:basedOn w:val="Normal"/>
    <w:uiPriority w:val="34"/>
    <w:unhideWhenUsed/>
    <w:qFormat/>
    <w:rsid w:val="0015737A"/>
    <w:pPr>
      <w:ind w:left="720"/>
      <w:contextualSpacing/>
    </w:pPr>
  </w:style>
  <w:style w:type="character" w:customStyle="1" w:styleId="token">
    <w:name w:val="token"/>
    <w:basedOn w:val="DefaultParagraphFont"/>
    <w:rsid w:val="00157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9</TotalTime>
  <Pages>12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Farwa Rizvi</cp:lastModifiedBy>
  <cp:revision>2</cp:revision>
  <dcterms:created xsi:type="dcterms:W3CDTF">2022-08-24T08:26:00Z</dcterms:created>
  <dcterms:modified xsi:type="dcterms:W3CDTF">2022-08-24T08:26:00Z</dcterms:modified>
</cp:coreProperties>
</file>